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EAB368" w14:textId="77777777" w:rsidR="00FF5D17" w:rsidRPr="00FF5D17" w:rsidRDefault="00FF5D17" w:rsidP="005248A4">
      <w:pPr>
        <w:spacing w:after="480"/>
        <w:ind w:firstLine="0"/>
        <w:rPr>
          <w:rFonts w:ascii="Cambria" w:eastAsia="Times New Roman" w:hAnsi="Cambria" w:cs="Arial"/>
          <w:color w:val="9CC2E5" w:themeColor="accent1" w:themeTint="99"/>
          <w:sz w:val="24"/>
          <w:szCs w:val="24"/>
        </w:rPr>
      </w:pPr>
      <w:bookmarkStart w:id="0" w:name="_GoBack"/>
      <w:bookmarkEnd w:id="0"/>
      <w:r w:rsidRPr="00FF5D17">
        <w:rPr>
          <w:rFonts w:ascii="Cambria" w:eastAsia="Times New Roman" w:hAnsi="Cambria" w:cs="Arial"/>
          <w:color w:val="9CC2E5" w:themeColor="accent1" w:themeTint="99"/>
          <w:sz w:val="24"/>
          <w:szCs w:val="24"/>
        </w:rPr>
        <w:t>Part B – Foundations</w:t>
      </w:r>
    </w:p>
    <w:p w14:paraId="55F18322" w14:textId="77777777" w:rsidR="00FF5D17" w:rsidRDefault="00FF5D17" w:rsidP="00FF5D17">
      <w:pPr>
        <w:pStyle w:val="Title"/>
      </w:pPr>
      <w:r>
        <w:t>Dynamic Memory</w:t>
      </w:r>
    </w:p>
    <w:p w14:paraId="2D408DD6" w14:textId="77777777" w:rsidR="00FF5D17" w:rsidRDefault="00FF5D17" w:rsidP="00FF5D17">
      <w:pPr>
        <w:pStyle w:val="Subtitle"/>
      </w:pPr>
      <w:r>
        <w:t>Workshop 2 (10 marks – 3.75% of your final grade)</w:t>
      </w:r>
    </w:p>
    <w:p w14:paraId="208E2675" w14:textId="77777777" w:rsidR="00FF5D17" w:rsidRDefault="00FF5D17" w:rsidP="00FF5D17">
      <w:r>
        <w:t>In this workshop, you are to allocate memory at run-time and deallocate that memory as soon as it is no longer required.</w:t>
      </w:r>
    </w:p>
    <w:p w14:paraId="08661692" w14:textId="77777777" w:rsidR="00FF5D17" w:rsidRDefault="00FF5D17" w:rsidP="00FF5D17">
      <w:pPr>
        <w:pStyle w:val="Heading1"/>
      </w:pPr>
      <w:r>
        <w:t>Learning Outcomes</w:t>
      </w:r>
    </w:p>
    <w:p w14:paraId="4F7C9E21" w14:textId="77777777" w:rsidR="00FF5D17" w:rsidRDefault="00FF5D17" w:rsidP="00FF5D17">
      <w:r>
        <w:t>Upon successful completion of this workshop, you will have demonstrated the abilities to:</w:t>
      </w:r>
    </w:p>
    <w:p w14:paraId="7ACB2F94" w14:textId="77777777" w:rsidR="00FF5D17" w:rsidRDefault="00FF5D17" w:rsidP="00FF5D17">
      <w:pPr>
        <w:pStyle w:val="ListParagraph"/>
        <w:numPr>
          <w:ilvl w:val="0"/>
          <w:numId w:val="38"/>
        </w:numPr>
      </w:pPr>
      <w:r>
        <w:t>allocate and deallocate dynamic memory for an array of elements;</w:t>
      </w:r>
    </w:p>
    <w:p w14:paraId="5FED2791" w14:textId="77777777" w:rsidR="00FF5D17" w:rsidRDefault="00FF5D17" w:rsidP="00FF5D17">
      <w:pPr>
        <w:pStyle w:val="ListParagraph"/>
        <w:numPr>
          <w:ilvl w:val="0"/>
          <w:numId w:val="38"/>
        </w:numPr>
      </w:pPr>
      <w:r>
        <w:t>resize the amount of dynamically allocated memory;</w:t>
      </w:r>
    </w:p>
    <w:p w14:paraId="2813C79C" w14:textId="77777777" w:rsidR="00FF5D17" w:rsidRDefault="00FF5D17" w:rsidP="00FF5D17">
      <w:pPr>
        <w:pStyle w:val="ListParagraph"/>
        <w:numPr>
          <w:ilvl w:val="0"/>
          <w:numId w:val="38"/>
        </w:numPr>
      </w:pPr>
      <w:r>
        <w:t>overload a global function;</w:t>
      </w:r>
    </w:p>
    <w:p w14:paraId="19DD6EA9" w14:textId="77777777" w:rsidR="00FF5D17" w:rsidRDefault="00FF5D17" w:rsidP="00FF5D17">
      <w:pPr>
        <w:pStyle w:val="ListParagraph"/>
        <w:numPr>
          <w:ilvl w:val="0"/>
          <w:numId w:val="38"/>
        </w:numPr>
      </w:pPr>
      <w:r>
        <w:t>explain the difference between statically and dynamically allocated memory;</w:t>
      </w:r>
    </w:p>
    <w:p w14:paraId="5EEB0BB4" w14:textId="77777777" w:rsidR="00FF5D17" w:rsidRDefault="00FF5D17" w:rsidP="00FF5D17">
      <w:pPr>
        <w:pStyle w:val="ListParagraph"/>
        <w:numPr>
          <w:ilvl w:val="0"/>
          <w:numId w:val="38"/>
        </w:numPr>
      </w:pPr>
      <w:r>
        <w:t>describe what you have learned in completing this workshop.</w:t>
      </w:r>
    </w:p>
    <w:p w14:paraId="7A2CEF13" w14:textId="77777777" w:rsidR="00FF5D17" w:rsidRDefault="00FF5D17" w:rsidP="00FF5D17">
      <w:pPr>
        <w:pStyle w:val="Heading1"/>
      </w:pPr>
      <w:r>
        <w:t>Submission Policy</w:t>
      </w:r>
    </w:p>
    <w:p w14:paraId="6BAB77AA" w14:textId="77777777" w:rsidR="00EF5DA1" w:rsidRDefault="00EF5DA1" w:rsidP="00EF5DA1">
      <w:r>
        <w:t xml:space="preserve">The </w:t>
      </w:r>
      <w:r w:rsidRPr="00EA0D96">
        <w:rPr>
          <w:i/>
        </w:rPr>
        <w:t>in-lab</w:t>
      </w:r>
      <w:r>
        <w:t xml:space="preserve"> section is to be completed during your assigned lab section.  It is to be completed and submitted by the end of the workshop period.</w:t>
      </w:r>
    </w:p>
    <w:p w14:paraId="2C1AA527" w14:textId="77777777" w:rsidR="00EF5DA1" w:rsidRDefault="00EF5DA1" w:rsidP="00EF5DA1">
      <w:r>
        <w:t xml:space="preserve">If you attend the lab period and cannot complete the </w:t>
      </w:r>
      <w:r w:rsidRPr="00EA0D96">
        <w:rPr>
          <w:i/>
        </w:rPr>
        <w:t>in-lab</w:t>
      </w:r>
      <w:r>
        <w:t xml:space="preserve"> portion of the workshop during that period, ask your instructor for permission to complete the </w:t>
      </w:r>
      <w:r w:rsidRPr="00EA0D96">
        <w:rPr>
          <w:i/>
        </w:rPr>
        <w:t>in-lab</w:t>
      </w:r>
      <w:r>
        <w:t xml:space="preserve"> portion after the period. You must be present at the lab in order to get credit for the </w:t>
      </w:r>
      <w:r w:rsidRPr="00EA0D96">
        <w:rPr>
          <w:i/>
        </w:rPr>
        <w:t>in-lab</w:t>
      </w:r>
      <w:r>
        <w:t xml:space="preserve"> portion.</w:t>
      </w:r>
    </w:p>
    <w:p w14:paraId="153E8E54" w14:textId="7DDB96EC" w:rsidR="00EF5DA1" w:rsidRDefault="00EF5DA1" w:rsidP="00EF5DA1">
      <w:r>
        <w:t xml:space="preserve">If you do not attend the lab, you can submit the </w:t>
      </w:r>
      <w:r w:rsidRPr="00EA0D96">
        <w:rPr>
          <w:i/>
        </w:rPr>
        <w:t>in-lab</w:t>
      </w:r>
      <w:r>
        <w:t xml:space="preserve"> section along with your </w:t>
      </w:r>
      <w:r w:rsidRPr="00EA0D96">
        <w:rPr>
          <w:i/>
        </w:rPr>
        <w:t>at-home</w:t>
      </w:r>
      <w:r>
        <w:t xml:space="preserve"> section (see penalties below).  The </w:t>
      </w:r>
      <w:r w:rsidRPr="00EA0D96">
        <w:rPr>
          <w:i/>
        </w:rPr>
        <w:t>at-home</w:t>
      </w:r>
      <w:r>
        <w:t xml:space="preserve"> portion of the lab is due on the day that is four days after your scheduled </w:t>
      </w:r>
      <w:r w:rsidRPr="00EA0D96">
        <w:rPr>
          <w:i/>
        </w:rPr>
        <w:t>in-lab</w:t>
      </w:r>
      <w:r>
        <w:t xml:space="preserve"> workshop (@23:59) (even if that day is a holiday).</w:t>
      </w:r>
    </w:p>
    <w:p w14:paraId="1BE6F918" w14:textId="77777777" w:rsidR="00EF5DA1" w:rsidRDefault="00EF5DA1" w:rsidP="00EF5DA1">
      <w:r>
        <w:t>All your work (all the files you create or modify) must contain your name, Seneca email and student number.</w:t>
      </w:r>
    </w:p>
    <w:p w14:paraId="3DB3ECB0" w14:textId="6A6244EB" w:rsidR="00FF5D17" w:rsidRDefault="00EF5DA1" w:rsidP="00FF5D17">
      <w:r>
        <w:lastRenderedPageBreak/>
        <w:t>You are responsible to back up your work regularly.</w:t>
      </w:r>
    </w:p>
    <w:p w14:paraId="3A8BFCD2" w14:textId="77777777" w:rsidR="00FF5D17" w:rsidRDefault="00FF5D17" w:rsidP="00D079E1">
      <w:pPr>
        <w:pStyle w:val="Heading1"/>
      </w:pPr>
      <w:r>
        <w:t>L</w:t>
      </w:r>
      <w:r w:rsidR="00D079E1">
        <w:t>ate</w:t>
      </w:r>
      <w:r>
        <w:t xml:space="preserve"> S</w:t>
      </w:r>
      <w:r w:rsidR="00D079E1">
        <w:t xml:space="preserve">ubmission </w:t>
      </w:r>
      <w:r>
        <w:t>P</w:t>
      </w:r>
      <w:r w:rsidR="00D079E1">
        <w:t>enalties</w:t>
      </w:r>
      <w:r>
        <w:t>:</w:t>
      </w:r>
    </w:p>
    <w:p w14:paraId="276ED8CF" w14:textId="77777777" w:rsidR="00FF5D17" w:rsidRDefault="00D079E1" w:rsidP="00D079E1">
      <w:pPr>
        <w:pStyle w:val="ListParagraph"/>
        <w:numPr>
          <w:ilvl w:val="0"/>
          <w:numId w:val="39"/>
        </w:numPr>
      </w:pPr>
      <w:r>
        <w:rPr>
          <w:i/>
        </w:rPr>
        <w:t>I</w:t>
      </w:r>
      <w:r w:rsidR="00FF5D17" w:rsidRPr="00D079E1">
        <w:rPr>
          <w:i/>
        </w:rPr>
        <w:t>n</w:t>
      </w:r>
      <w:r>
        <w:rPr>
          <w:i/>
        </w:rPr>
        <w:t>-</w:t>
      </w:r>
      <w:r w:rsidR="00FF5D17" w:rsidRPr="00D079E1">
        <w:rPr>
          <w:i/>
        </w:rPr>
        <w:t>lab</w:t>
      </w:r>
      <w:r w:rsidR="00FF5D17">
        <w:t xml:space="preserve"> portion submitted late, with </w:t>
      </w:r>
      <w:r w:rsidR="00FF5D17" w:rsidRPr="00D079E1">
        <w:rPr>
          <w:i/>
        </w:rPr>
        <w:t>at-home</w:t>
      </w:r>
      <w:r w:rsidR="00FF5D17">
        <w:t xml:space="preserve"> portion: </w:t>
      </w:r>
      <w:r w:rsidR="00FF5D17" w:rsidRPr="00D079E1">
        <w:rPr>
          <w:b/>
          <w:color w:val="FF0000"/>
        </w:rPr>
        <w:t>0</w:t>
      </w:r>
      <w:r w:rsidR="00FF5D17">
        <w:t xml:space="preserve"> for </w:t>
      </w:r>
      <w:r w:rsidR="00FF5D17" w:rsidRPr="00D079E1">
        <w:rPr>
          <w:i/>
        </w:rPr>
        <w:t>in-lab</w:t>
      </w:r>
      <w:r w:rsidR="00FF5D17">
        <w:t xml:space="preserve">. Maximum of </w:t>
      </w:r>
      <w:r w:rsidR="00FF5D17" w:rsidRPr="00D079E1">
        <w:rPr>
          <w:b/>
          <w:color w:val="FF0000"/>
        </w:rPr>
        <w:t>7</w:t>
      </w:r>
      <w:r w:rsidR="00FF5D17">
        <w:t>/10 for the entire workshop.</w:t>
      </w:r>
    </w:p>
    <w:p w14:paraId="628052D7" w14:textId="77777777" w:rsidR="00994624" w:rsidRDefault="00FF5D17" w:rsidP="00D079E1">
      <w:pPr>
        <w:pStyle w:val="ListParagraph"/>
        <w:numPr>
          <w:ilvl w:val="0"/>
          <w:numId w:val="39"/>
        </w:numPr>
      </w:pPr>
      <w:r>
        <w:t xml:space="preserve">If any of </w:t>
      </w:r>
      <w:r w:rsidRPr="00D079E1">
        <w:rPr>
          <w:i/>
        </w:rPr>
        <w:t>in-lab</w:t>
      </w:r>
      <w:r>
        <w:t xml:space="preserve">, </w:t>
      </w:r>
      <w:r w:rsidRPr="00D079E1">
        <w:rPr>
          <w:i/>
        </w:rPr>
        <w:t>at-home</w:t>
      </w:r>
      <w:r>
        <w:t xml:space="preserve"> or </w:t>
      </w:r>
      <w:r w:rsidRPr="00D079E1">
        <w:rPr>
          <w:i/>
        </w:rPr>
        <w:t>reflection</w:t>
      </w:r>
      <w:r>
        <w:t xml:space="preserve"> portions is missing, the mark for the workshop will be </w:t>
      </w:r>
      <w:r w:rsidRPr="00D079E1">
        <w:rPr>
          <w:b/>
          <w:color w:val="FF0000"/>
        </w:rPr>
        <w:t>0</w:t>
      </w:r>
      <w:r>
        <w:t>/10.</w:t>
      </w:r>
    </w:p>
    <w:p w14:paraId="6FF6F38B" w14:textId="77777777" w:rsidR="00994624" w:rsidRDefault="00994624" w:rsidP="00994624">
      <w:r>
        <w:br w:type="page"/>
      </w:r>
    </w:p>
    <w:p w14:paraId="6FEA1BD8" w14:textId="77777777" w:rsidR="00D079E1" w:rsidRDefault="00D079E1" w:rsidP="00D079E1">
      <w:pPr>
        <w:pStyle w:val="Heading1"/>
      </w:pPr>
      <w:r>
        <w:lastRenderedPageBreak/>
        <w:t>In-Lab (30%)</w:t>
      </w:r>
    </w:p>
    <w:p w14:paraId="033B3385" w14:textId="77777777" w:rsidR="00D079E1" w:rsidRDefault="00D079E1" w:rsidP="00D079E1">
      <w:r>
        <w:t xml:space="preserve">Design and code a structure named </w:t>
      </w:r>
      <w:r w:rsidRPr="00D079E1">
        <w:rPr>
          <w:rStyle w:val="InlineClass"/>
        </w:rPr>
        <w:t>CellPhone</w:t>
      </w:r>
      <w:r>
        <w:t xml:space="preserve"> in the namespace </w:t>
      </w:r>
      <w:r w:rsidRPr="00D079E1">
        <w:rPr>
          <w:rStyle w:val="InlineCode"/>
        </w:rPr>
        <w:t>sict</w:t>
      </w:r>
      <w:r>
        <w:t>.  The structure should have two data members:</w:t>
      </w:r>
    </w:p>
    <w:p w14:paraId="11342726" w14:textId="77777777" w:rsidR="00D079E1" w:rsidRDefault="00D079E1" w:rsidP="00F0048E">
      <w:pPr>
        <w:pStyle w:val="Description"/>
      </w:pPr>
      <w:r w:rsidRPr="00F0048E">
        <w:rPr>
          <w:rStyle w:val="InlineCode"/>
        </w:rPr>
        <w:t>m_model</w:t>
      </w:r>
      <w:r>
        <w:t>: a statically allocated array of characters of size 32 (including</w:t>
      </w:r>
      <w:r w:rsidR="00064D5B">
        <w:t xml:space="preserve"> the null byte</w:t>
      </w:r>
      <w:r>
        <w:t xml:space="preserve"> </w:t>
      </w:r>
      <w:r w:rsidRPr="00F0048E">
        <w:rPr>
          <w:rStyle w:val="InlineString"/>
        </w:rPr>
        <w:t>'\0'</w:t>
      </w:r>
      <w:r>
        <w:t xml:space="preserve">) that holds </w:t>
      </w:r>
      <w:r w:rsidR="00064D5B">
        <w:t xml:space="preserve">a C-style string containing the description of </w:t>
      </w:r>
      <w:r>
        <w:t>the cellphone model;</w:t>
      </w:r>
    </w:p>
    <w:p w14:paraId="18CE8845" w14:textId="77777777" w:rsidR="00D079E1" w:rsidRDefault="00D079E1" w:rsidP="00F0048E">
      <w:pPr>
        <w:pStyle w:val="Description"/>
      </w:pPr>
      <w:r w:rsidRPr="00F0048E">
        <w:rPr>
          <w:rStyle w:val="InlineCode"/>
        </w:rPr>
        <w:t>m_price</w:t>
      </w:r>
      <w:r>
        <w:t xml:space="preserve">: a </w:t>
      </w:r>
      <w:proofErr w:type="gramStart"/>
      <w:r>
        <w:t>floating point</w:t>
      </w:r>
      <w:proofErr w:type="gramEnd"/>
      <w:r>
        <w:t xml:space="preserve"> number in double precision that stores the price of the cellphone.</w:t>
      </w:r>
    </w:p>
    <w:p w14:paraId="464E70AB" w14:textId="6DC52464" w:rsidR="00D079E1" w:rsidRDefault="00D079E1" w:rsidP="00D079E1">
      <w:r>
        <w:t xml:space="preserve">Add to the </w:t>
      </w:r>
      <w:r w:rsidRPr="00F0048E">
        <w:rPr>
          <w:rStyle w:val="InlineCode"/>
        </w:rPr>
        <w:t>sict</w:t>
      </w:r>
      <w:r>
        <w:t xml:space="preserve"> namespace a</w:t>
      </w:r>
      <w:r w:rsidR="00064D5B">
        <w:t xml:space="preserve"> global</w:t>
      </w:r>
      <w:r>
        <w:t xml:space="preserve"> function called </w:t>
      </w:r>
      <w:r w:rsidRPr="00F0048E">
        <w:rPr>
          <w:rStyle w:val="InlineCode"/>
        </w:rPr>
        <w:t>display(...)</w:t>
      </w:r>
      <w:r>
        <w:t xml:space="preserve"> that returns nothing, receives as a parameter an unmodifiable reference to an object of type </w:t>
      </w:r>
      <w:r w:rsidR="00F0048E" w:rsidRPr="00F0048E">
        <w:rPr>
          <w:rStyle w:val="InlineClass"/>
        </w:rPr>
        <w:t>CellPhone</w:t>
      </w:r>
      <w:r>
        <w:t xml:space="preserve"> and prints the object to the screen in the following format:</w:t>
      </w:r>
    </w:p>
    <w:p w14:paraId="4A453367" w14:textId="77777777" w:rsidR="00D079E1" w:rsidRDefault="00F0048E" w:rsidP="00F0048E">
      <w:pPr>
        <w:pStyle w:val="Output"/>
      </w:pPr>
      <w:r>
        <w:t>Phone MODEL costs</w:t>
      </w:r>
      <w:r w:rsidR="00D079E1">
        <w:t xml:space="preserve"> </w:t>
      </w:r>
      <w:r w:rsidR="001555F2">
        <w:t>$</w:t>
      </w:r>
      <w:r>
        <w:t>PRICE!</w:t>
      </w:r>
      <w:r w:rsidR="00D079E1" w:rsidRPr="00F0048E">
        <w:rPr>
          <w:rStyle w:val="OutputInstruction"/>
          <w:rFonts w:eastAsiaTheme="minorHAnsi"/>
        </w:rPr>
        <w:t>&lt;ENDL&gt;</w:t>
      </w:r>
    </w:p>
    <w:p w14:paraId="5BD1C3BE" w14:textId="77777777" w:rsidR="00D079E1" w:rsidRDefault="00D079E1" w:rsidP="00D079E1">
      <w:r>
        <w:t>Put the struct</w:t>
      </w:r>
      <w:r w:rsidR="00F0048E">
        <w:t>ure’s</w:t>
      </w:r>
      <w:r>
        <w:t xml:space="preserve"> </w:t>
      </w:r>
      <w:r w:rsidRPr="00F0048E">
        <w:rPr>
          <w:i/>
        </w:rPr>
        <w:t>definition</w:t>
      </w:r>
      <w:r>
        <w:t xml:space="preserve"> and the </w:t>
      </w:r>
      <w:r w:rsidRPr="00F0048E">
        <w:rPr>
          <w:rStyle w:val="InlineCode"/>
        </w:rPr>
        <w:t>display(...)</w:t>
      </w:r>
      <w:r>
        <w:t xml:space="preserve"> </w:t>
      </w:r>
      <w:r w:rsidRPr="00F0048E">
        <w:rPr>
          <w:i/>
        </w:rPr>
        <w:t>declaration</w:t>
      </w:r>
      <w:r>
        <w:t xml:space="preserve"> in a header file named </w:t>
      </w:r>
      <w:r w:rsidR="00F0048E" w:rsidRPr="00F0048E">
        <w:rPr>
          <w:rStyle w:val="InlineCode"/>
        </w:rPr>
        <w:t>CellPhone</w:t>
      </w:r>
      <w:r w:rsidRPr="00F0048E">
        <w:rPr>
          <w:rStyle w:val="InlineCode"/>
        </w:rPr>
        <w:t>.h</w:t>
      </w:r>
      <w:r>
        <w:t xml:space="preserve">. Put the </w:t>
      </w:r>
      <w:r w:rsidRPr="00F0048E">
        <w:rPr>
          <w:i/>
        </w:rPr>
        <w:t>definition</w:t>
      </w:r>
      <w:r>
        <w:t xml:space="preserve"> of </w:t>
      </w:r>
      <w:r w:rsidRPr="00F0048E">
        <w:rPr>
          <w:rStyle w:val="InlineCode"/>
        </w:rPr>
        <w:t>display(...)</w:t>
      </w:r>
      <w:r>
        <w:t xml:space="preserve"> in an implementation file named </w:t>
      </w:r>
      <w:r w:rsidR="00F0048E" w:rsidRPr="00F0048E">
        <w:rPr>
          <w:rStyle w:val="InlineCode"/>
        </w:rPr>
        <w:t>CellPhone</w:t>
      </w:r>
      <w:r w:rsidRPr="00F0048E">
        <w:rPr>
          <w:rStyle w:val="InlineCode"/>
        </w:rPr>
        <w:t>.cpp</w:t>
      </w:r>
      <w:r>
        <w:t xml:space="preserve">. Replace the ellipsis (...) </w:t>
      </w:r>
      <w:r w:rsidR="00F0048E">
        <w:t>with the proper parameter</w:t>
      </w:r>
      <w:r>
        <w:t>.</w:t>
      </w:r>
    </w:p>
    <w:p w14:paraId="194F3B40" w14:textId="77777777" w:rsidR="00F0048E" w:rsidRDefault="00D079E1" w:rsidP="00D079E1">
      <w:r>
        <w:t xml:space="preserve">Complete the implementation of the </w:t>
      </w:r>
      <w:r w:rsidRPr="00962E5A">
        <w:rPr>
          <w:rStyle w:val="InlineCode"/>
        </w:rPr>
        <w:t>w2_in_lab.cpp</w:t>
      </w:r>
      <w:r>
        <w:t xml:space="preserve"> main module shown below (see the parts marked with </w:t>
      </w:r>
      <w:r w:rsidRPr="00F0048E">
        <w:rPr>
          <w:b/>
          <w:color w:val="FF0000"/>
        </w:rPr>
        <w:t>TODO</w:t>
      </w:r>
      <w:r>
        <w:t xml:space="preserve">). You may use the </w:t>
      </w:r>
      <w:r w:rsidRPr="00F0048E">
        <w:rPr>
          <w:rStyle w:val="InlineCode"/>
        </w:rPr>
        <w:t>read(...)</w:t>
      </w:r>
      <w:r>
        <w:t xml:space="preserve"> function provided to accept input from the user. You do not need to write your own.</w:t>
      </w:r>
    </w:p>
    <w:p w14:paraId="0FA0B6F5" w14:textId="77777777" w:rsidR="00D079E1" w:rsidRDefault="00D079E1" w:rsidP="00D079E1">
      <w:r>
        <w:t xml:space="preserve">Below the source code is the expected output from your program. The </w:t>
      </w:r>
      <w:r w:rsidRPr="00F0048E">
        <w:rPr>
          <w:rFonts w:cstheme="minorHAnsi"/>
          <w:b/>
          <w:color w:val="FF0000"/>
        </w:rPr>
        <w:t>red color</w:t>
      </w:r>
      <w:r>
        <w:t xml:space="preserve"> identifies what you yourself should type as input to your program. The </w:t>
      </w:r>
      <w:r w:rsidR="00F0048E">
        <w:rPr>
          <w:rFonts w:cstheme="minorHAnsi"/>
          <w:b/>
          <w:color w:val="00B050"/>
        </w:rPr>
        <w:t>green col</w:t>
      </w:r>
      <w:r w:rsidRPr="00F0048E">
        <w:rPr>
          <w:rFonts w:cstheme="minorHAnsi"/>
          <w:b/>
          <w:color w:val="00B050"/>
        </w:rPr>
        <w:t>or</w:t>
      </w:r>
      <w:r>
        <w:t xml:space="preserve"> identifies what is generated by your program. The output of your program should match </w:t>
      </w:r>
      <w:r w:rsidRPr="00F0048E">
        <w:rPr>
          <w:b/>
        </w:rPr>
        <w:t>exactly</w:t>
      </w:r>
      <w:r>
        <w:t xml:space="preserve"> the sample output shown below.</w:t>
      </w:r>
    </w:p>
    <w:p w14:paraId="23978B07" w14:textId="77777777" w:rsidR="00F0048E" w:rsidRDefault="00F0048E" w:rsidP="00F0048E">
      <w:pPr>
        <w:pStyle w:val="Heading2"/>
      </w:pPr>
      <w:r>
        <w:t>In-Lab Main Module</w:t>
      </w:r>
    </w:p>
    <w:p w14:paraId="07BD63F6" w14:textId="77777777" w:rsidR="00A47A00" w:rsidRPr="005B3829" w:rsidRDefault="00A47A00" w:rsidP="00962E5A">
      <w:pPr>
        <w:pStyle w:val="SourceCode"/>
        <w:rPr>
          <w:rStyle w:val="CComment"/>
          <w:rFonts w:eastAsiaTheme="minorHAnsi"/>
        </w:rPr>
      </w:pPr>
      <w:r w:rsidRPr="005B3829">
        <w:rPr>
          <w:rStyle w:val="CComment"/>
          <w:rFonts w:eastAsiaTheme="minorHAnsi"/>
        </w:rPr>
        <w:t xml:space="preserve">// </w:t>
      </w:r>
      <w:r w:rsidRPr="005B3829">
        <w:rPr>
          <w:rStyle w:val="CComment"/>
          <w:rFonts w:eastAsiaTheme="minorHAnsi"/>
          <w:b/>
          <w:color w:val="FF0000"/>
        </w:rPr>
        <w:t>TODO:</w:t>
      </w:r>
      <w:r w:rsidRPr="005B3829">
        <w:rPr>
          <w:rStyle w:val="CComment"/>
          <w:rFonts w:eastAsiaTheme="minorHAnsi"/>
        </w:rPr>
        <w:t xml:space="preserve"> include header</w:t>
      </w:r>
      <w:r w:rsidR="005B3829">
        <w:rPr>
          <w:rStyle w:val="CComment"/>
          <w:rFonts w:eastAsiaTheme="minorHAnsi"/>
        </w:rPr>
        <w:t>s</w:t>
      </w:r>
    </w:p>
    <w:p w14:paraId="07B094BC" w14:textId="77777777" w:rsidR="00A47A00" w:rsidRDefault="00A47A00" w:rsidP="00962E5A">
      <w:pPr>
        <w:pStyle w:val="SourceCode"/>
      </w:pPr>
    </w:p>
    <w:p w14:paraId="1C46A4E6" w14:textId="77777777" w:rsidR="00A47A00" w:rsidRDefault="00A47A00" w:rsidP="00962E5A">
      <w:pPr>
        <w:pStyle w:val="SourceCode"/>
      </w:pPr>
      <w:r w:rsidRPr="005A58EF">
        <w:rPr>
          <w:rStyle w:val="CKeyword"/>
        </w:rPr>
        <w:t>using</w:t>
      </w:r>
      <w:r>
        <w:t xml:space="preserve"> namespace std;</w:t>
      </w:r>
    </w:p>
    <w:p w14:paraId="5D30D2A9" w14:textId="77777777" w:rsidR="00A47A00" w:rsidRDefault="00A47A00" w:rsidP="00962E5A">
      <w:pPr>
        <w:pStyle w:val="SourceCode"/>
      </w:pPr>
      <w:r w:rsidRPr="005A58EF">
        <w:rPr>
          <w:rStyle w:val="CKeyword"/>
        </w:rPr>
        <w:t>using</w:t>
      </w:r>
      <w:r>
        <w:t xml:space="preserve"> namespace sict;</w:t>
      </w:r>
    </w:p>
    <w:p w14:paraId="350E85B2" w14:textId="77777777" w:rsidR="00A47A00" w:rsidRDefault="00A47A00" w:rsidP="00962E5A">
      <w:pPr>
        <w:pStyle w:val="SourceCode"/>
      </w:pPr>
    </w:p>
    <w:p w14:paraId="092BD183" w14:textId="77777777" w:rsidR="00A47A00" w:rsidRDefault="00A47A00" w:rsidP="00962E5A">
      <w:pPr>
        <w:pStyle w:val="SourceCode"/>
      </w:pPr>
      <w:r>
        <w:rPr>
          <w:color w:val="0000FF"/>
        </w:rPr>
        <w:t>void</w:t>
      </w:r>
      <w:r>
        <w:t xml:space="preserve"> read(</w:t>
      </w:r>
      <w:r w:rsidR="005B3829" w:rsidRPr="005B3829">
        <w:t>sict::</w:t>
      </w:r>
      <w:r>
        <w:rPr>
          <w:color w:val="2B91AF"/>
        </w:rPr>
        <w:t>CellPhone</w:t>
      </w:r>
      <w:r>
        <w:t xml:space="preserve">&amp; </w:t>
      </w:r>
      <w:r>
        <w:rPr>
          <w:color w:val="808080"/>
        </w:rPr>
        <w:t>phone</w:t>
      </w:r>
      <w:r>
        <w:t>);</w:t>
      </w:r>
    </w:p>
    <w:p w14:paraId="71114BE1" w14:textId="77777777" w:rsidR="00A47A00" w:rsidRDefault="00A47A00" w:rsidP="00962E5A">
      <w:pPr>
        <w:pStyle w:val="SourceCode"/>
      </w:pPr>
    </w:p>
    <w:p w14:paraId="3F98E6E8" w14:textId="77777777" w:rsidR="00A47A00" w:rsidRDefault="00A47A00" w:rsidP="00962E5A">
      <w:pPr>
        <w:pStyle w:val="SourceCode"/>
      </w:pPr>
      <w:r>
        <w:rPr>
          <w:color w:val="0000FF"/>
        </w:rPr>
        <w:t>int</w:t>
      </w:r>
      <w:r>
        <w:t xml:space="preserve"> main()</w:t>
      </w:r>
    </w:p>
    <w:p w14:paraId="67DF28F9" w14:textId="77777777" w:rsidR="00A47A00" w:rsidRDefault="00A47A00" w:rsidP="00962E5A">
      <w:pPr>
        <w:pStyle w:val="SourceCode"/>
      </w:pPr>
      <w:r>
        <w:t>{</w:t>
      </w:r>
    </w:p>
    <w:p w14:paraId="7733B85D" w14:textId="77777777" w:rsidR="00A47A00" w:rsidRDefault="00A47A00" w:rsidP="00962E5A">
      <w:pPr>
        <w:pStyle w:val="SourceCode"/>
      </w:pPr>
      <w:r>
        <w:tab/>
      </w:r>
      <w:r>
        <w:rPr>
          <w:color w:val="0000FF"/>
        </w:rPr>
        <w:t>int</w:t>
      </w:r>
      <w:r>
        <w:t xml:space="preserve"> count = </w:t>
      </w:r>
      <w:r w:rsidRPr="005A58EF">
        <w:rPr>
          <w:rStyle w:val="CNumber"/>
        </w:rPr>
        <w:t>0</w:t>
      </w:r>
      <w:r>
        <w:t>;</w:t>
      </w:r>
    </w:p>
    <w:p w14:paraId="1634B4CF" w14:textId="77777777" w:rsidR="00A47A00" w:rsidRPr="005B3829" w:rsidRDefault="00A47A00" w:rsidP="00962E5A">
      <w:pPr>
        <w:pStyle w:val="SourceCode"/>
        <w:rPr>
          <w:rStyle w:val="CComment"/>
          <w:rFonts w:eastAsiaTheme="minorHAnsi"/>
        </w:rPr>
      </w:pPr>
      <w:r>
        <w:tab/>
      </w:r>
      <w:r w:rsidRPr="005B3829">
        <w:rPr>
          <w:rStyle w:val="CComment"/>
          <w:rFonts w:eastAsiaTheme="minorHAnsi"/>
        </w:rPr>
        <w:t xml:space="preserve">// </w:t>
      </w:r>
      <w:r w:rsidRPr="005B3829">
        <w:rPr>
          <w:rStyle w:val="CComment"/>
          <w:rFonts w:eastAsiaTheme="minorHAnsi"/>
          <w:b/>
          <w:color w:val="FF0000"/>
        </w:rPr>
        <w:t>TODO:</w:t>
      </w:r>
      <w:r w:rsidRPr="005B3829">
        <w:rPr>
          <w:rStyle w:val="CComment"/>
          <w:rFonts w:eastAsiaTheme="minorHAnsi"/>
        </w:rPr>
        <w:t xml:space="preserve"> declare the pPhones pointer here (don't forget to initialize it)</w:t>
      </w:r>
    </w:p>
    <w:p w14:paraId="7F0927C3" w14:textId="77777777" w:rsidR="00A47A00" w:rsidRDefault="00A47A00" w:rsidP="00962E5A">
      <w:pPr>
        <w:pStyle w:val="SourceCode"/>
      </w:pPr>
    </w:p>
    <w:p w14:paraId="1D475762" w14:textId="77777777" w:rsidR="005B3829" w:rsidRDefault="005B3829" w:rsidP="00962E5A">
      <w:pPr>
        <w:pStyle w:val="SourceCode"/>
      </w:pPr>
    </w:p>
    <w:p w14:paraId="54F001AC" w14:textId="77777777" w:rsidR="00A47A00" w:rsidRDefault="00A47A00" w:rsidP="00962E5A">
      <w:pPr>
        <w:pStyle w:val="SourceCode"/>
      </w:pPr>
      <w:r>
        <w:lastRenderedPageBreak/>
        <w:tab/>
        <w:t xml:space="preserve">cout </w:t>
      </w:r>
      <w:r>
        <w:rPr>
          <w:color w:val="008080"/>
        </w:rPr>
        <w:t>&lt;&lt;</w:t>
      </w:r>
      <w:r>
        <w:t xml:space="preserve"> </w:t>
      </w:r>
      <w:r w:rsidRPr="005B3829">
        <w:rPr>
          <w:rStyle w:val="CString"/>
        </w:rPr>
        <w:t>"=========="</w:t>
      </w:r>
      <w:r>
        <w:t xml:space="preserve"> </w:t>
      </w:r>
      <w:r>
        <w:rPr>
          <w:color w:val="008080"/>
        </w:rPr>
        <w:t>&lt;&lt;</w:t>
      </w:r>
      <w:r>
        <w:t xml:space="preserve"> endl</w:t>
      </w:r>
    </w:p>
    <w:p w14:paraId="167D10BC" w14:textId="77777777" w:rsidR="00A47A00" w:rsidRDefault="005B3829" w:rsidP="00962E5A">
      <w:pPr>
        <w:pStyle w:val="SourceCode"/>
      </w:pPr>
      <w:r>
        <w:tab/>
        <w:t xml:space="preserve">     </w:t>
      </w:r>
      <w:r w:rsidR="00A47A00">
        <w:rPr>
          <w:color w:val="008080"/>
        </w:rPr>
        <w:t>&lt;&lt;</w:t>
      </w:r>
      <w:r w:rsidR="00A47A00">
        <w:t xml:space="preserve"> </w:t>
      </w:r>
      <w:r w:rsidR="00A47A00" w:rsidRPr="005B3829">
        <w:rPr>
          <w:rStyle w:val="CString"/>
        </w:rPr>
        <w:t>"Input data"</w:t>
      </w:r>
      <w:r w:rsidR="00A47A00">
        <w:t xml:space="preserve"> </w:t>
      </w:r>
      <w:r w:rsidR="00A47A00">
        <w:rPr>
          <w:color w:val="008080"/>
        </w:rPr>
        <w:t>&lt;&lt;</w:t>
      </w:r>
      <w:r w:rsidR="00A47A00">
        <w:t xml:space="preserve"> endl</w:t>
      </w:r>
    </w:p>
    <w:p w14:paraId="56F7A954" w14:textId="77777777" w:rsidR="00A47A00" w:rsidRDefault="005B3829" w:rsidP="00962E5A">
      <w:pPr>
        <w:pStyle w:val="SourceCode"/>
      </w:pPr>
      <w:r>
        <w:tab/>
        <w:t xml:space="preserve">     </w:t>
      </w:r>
      <w:r w:rsidR="00A47A00">
        <w:rPr>
          <w:color w:val="008080"/>
        </w:rPr>
        <w:t>&lt;&lt;</w:t>
      </w:r>
      <w:r w:rsidR="00A47A00">
        <w:t xml:space="preserve"> </w:t>
      </w:r>
      <w:r w:rsidR="00A47A00" w:rsidRPr="005B3829">
        <w:rPr>
          <w:rStyle w:val="CString"/>
        </w:rPr>
        <w:t>"=========="</w:t>
      </w:r>
      <w:r w:rsidR="00A47A00">
        <w:t xml:space="preserve"> </w:t>
      </w:r>
      <w:r w:rsidR="00A47A00">
        <w:rPr>
          <w:color w:val="008080"/>
        </w:rPr>
        <w:t>&lt;&lt;</w:t>
      </w:r>
      <w:r w:rsidR="00A47A00">
        <w:t xml:space="preserve"> endl</w:t>
      </w:r>
    </w:p>
    <w:p w14:paraId="7627DBB8" w14:textId="77777777" w:rsidR="00A47A00" w:rsidRDefault="005B3829" w:rsidP="00962E5A">
      <w:pPr>
        <w:pStyle w:val="SourceCode"/>
      </w:pPr>
      <w:r>
        <w:tab/>
        <w:t xml:space="preserve">     </w:t>
      </w:r>
      <w:r w:rsidR="00A47A00">
        <w:rPr>
          <w:color w:val="008080"/>
        </w:rPr>
        <w:t>&lt;&lt;</w:t>
      </w:r>
      <w:r w:rsidR="00A47A00">
        <w:t xml:space="preserve"> </w:t>
      </w:r>
      <w:r w:rsidR="00A47A00" w:rsidRPr="005B3829">
        <w:rPr>
          <w:rStyle w:val="CString"/>
        </w:rPr>
        <w:t>"Enter the number of phones: "</w:t>
      </w:r>
      <w:r w:rsidR="00A47A00">
        <w:t>;</w:t>
      </w:r>
    </w:p>
    <w:p w14:paraId="72252ABC" w14:textId="77777777" w:rsidR="00A47A00" w:rsidRDefault="00A47A00" w:rsidP="00962E5A">
      <w:pPr>
        <w:pStyle w:val="SourceCode"/>
      </w:pPr>
      <w:r>
        <w:tab/>
        <w:t xml:space="preserve">cin </w:t>
      </w:r>
      <w:r>
        <w:rPr>
          <w:color w:val="008080"/>
        </w:rPr>
        <w:t>&gt;&gt;</w:t>
      </w:r>
      <w:r>
        <w:t xml:space="preserve"> count;</w:t>
      </w:r>
    </w:p>
    <w:p w14:paraId="16E5691B" w14:textId="77777777" w:rsidR="00A47A00" w:rsidRDefault="00A47A00" w:rsidP="00962E5A">
      <w:pPr>
        <w:pStyle w:val="SourceCode"/>
      </w:pPr>
      <w:r>
        <w:tab/>
        <w:t>cin.ignore();</w:t>
      </w:r>
    </w:p>
    <w:p w14:paraId="79FDFF8E" w14:textId="77777777" w:rsidR="00A47A00" w:rsidRDefault="00A47A00" w:rsidP="00962E5A">
      <w:pPr>
        <w:pStyle w:val="SourceCode"/>
      </w:pPr>
    </w:p>
    <w:p w14:paraId="2041E71E" w14:textId="77777777" w:rsidR="00A47A00" w:rsidRDefault="00A47A00" w:rsidP="00962E5A">
      <w:pPr>
        <w:pStyle w:val="SourceCode"/>
      </w:pPr>
      <w:r>
        <w:tab/>
      </w:r>
      <w:r>
        <w:rPr>
          <w:color w:val="0000FF"/>
        </w:rPr>
        <w:t>if</w:t>
      </w:r>
      <w:r>
        <w:t xml:space="preserve"> (count &lt; </w:t>
      </w:r>
      <w:r w:rsidRPr="005A58EF">
        <w:rPr>
          <w:rStyle w:val="CNumber"/>
        </w:rPr>
        <w:t>1</w:t>
      </w:r>
      <w:r>
        <w:t xml:space="preserve">) </w:t>
      </w:r>
      <w:r>
        <w:rPr>
          <w:color w:val="0000FF"/>
        </w:rPr>
        <w:t>return</w:t>
      </w:r>
      <w:r>
        <w:t xml:space="preserve"> </w:t>
      </w:r>
      <w:r w:rsidRPr="005A58EF">
        <w:rPr>
          <w:rStyle w:val="CNumber"/>
        </w:rPr>
        <w:t>1</w:t>
      </w:r>
      <w:r>
        <w:t>;</w:t>
      </w:r>
    </w:p>
    <w:p w14:paraId="1B4C3F8B" w14:textId="77777777" w:rsidR="00A47A00" w:rsidRDefault="00A47A00" w:rsidP="00962E5A">
      <w:pPr>
        <w:pStyle w:val="SourceCode"/>
      </w:pPr>
    </w:p>
    <w:p w14:paraId="572E8293" w14:textId="77777777" w:rsidR="00A47A00" w:rsidRPr="005B3829" w:rsidRDefault="00A47A00" w:rsidP="00962E5A">
      <w:pPr>
        <w:pStyle w:val="SourceCode"/>
        <w:rPr>
          <w:rStyle w:val="CComment"/>
          <w:rFonts w:eastAsiaTheme="minorHAnsi"/>
        </w:rPr>
      </w:pPr>
      <w:r>
        <w:tab/>
      </w:r>
      <w:r w:rsidRPr="005B3829">
        <w:rPr>
          <w:rStyle w:val="CComment"/>
          <w:rFonts w:eastAsiaTheme="minorHAnsi"/>
        </w:rPr>
        <w:t xml:space="preserve">// </w:t>
      </w:r>
      <w:r w:rsidRPr="005B3829">
        <w:rPr>
          <w:rStyle w:val="CComment"/>
          <w:rFonts w:eastAsiaTheme="minorHAnsi"/>
          <w:b/>
          <w:color w:val="FF0000"/>
        </w:rPr>
        <w:t>TODO:</w:t>
      </w:r>
      <w:r w:rsidRPr="005B3829">
        <w:rPr>
          <w:rStyle w:val="CComment"/>
          <w:rFonts w:eastAsiaTheme="minorHAnsi"/>
        </w:rPr>
        <w:t xml:space="preserve"> allocate dynamic memory here for the pPhones pointer</w:t>
      </w:r>
    </w:p>
    <w:p w14:paraId="2E541B65" w14:textId="77777777" w:rsidR="00A47A00" w:rsidRDefault="00A47A00" w:rsidP="00962E5A">
      <w:pPr>
        <w:pStyle w:val="SourceCode"/>
      </w:pPr>
    </w:p>
    <w:p w14:paraId="6BABAAEF" w14:textId="77777777" w:rsidR="00A47A00" w:rsidRDefault="00A47A00" w:rsidP="00962E5A">
      <w:pPr>
        <w:pStyle w:val="SourceCode"/>
      </w:pPr>
    </w:p>
    <w:p w14:paraId="33C98A56" w14:textId="77777777" w:rsidR="00A47A00" w:rsidRDefault="00A47A00" w:rsidP="00962E5A">
      <w:pPr>
        <w:pStyle w:val="SourceCode"/>
      </w:pPr>
      <w:r>
        <w:tab/>
      </w:r>
      <w:r>
        <w:rPr>
          <w:color w:val="0000FF"/>
        </w:rPr>
        <w:t>for</w:t>
      </w:r>
      <w:r>
        <w:t xml:space="preserve"> (</w:t>
      </w:r>
      <w:r>
        <w:rPr>
          <w:color w:val="0000FF"/>
        </w:rPr>
        <w:t>int</w:t>
      </w:r>
      <w:r>
        <w:t xml:space="preserve"> i = </w:t>
      </w:r>
      <w:r w:rsidRPr="005A58EF">
        <w:rPr>
          <w:rStyle w:val="CNumber"/>
        </w:rPr>
        <w:t>0</w:t>
      </w:r>
      <w:r>
        <w:t>; i &lt; count; ++i) {</w:t>
      </w:r>
    </w:p>
    <w:p w14:paraId="55CCD44A" w14:textId="77777777" w:rsidR="00A47A00" w:rsidRDefault="00A47A00" w:rsidP="00962E5A">
      <w:pPr>
        <w:pStyle w:val="SourceCode"/>
      </w:pPr>
      <w:r>
        <w:tab/>
      </w:r>
      <w:r>
        <w:tab/>
        <w:t xml:space="preserve">cout </w:t>
      </w:r>
      <w:r>
        <w:rPr>
          <w:color w:val="008080"/>
        </w:rPr>
        <w:t>&lt;&lt;</w:t>
      </w:r>
      <w:r>
        <w:t xml:space="preserve"> </w:t>
      </w:r>
      <w:r w:rsidRPr="005B3829">
        <w:rPr>
          <w:rStyle w:val="CString"/>
        </w:rPr>
        <w:t>"Phone #"</w:t>
      </w:r>
      <w:r>
        <w:t xml:space="preserve"> </w:t>
      </w:r>
      <w:r>
        <w:rPr>
          <w:color w:val="008080"/>
        </w:rPr>
        <w:t>&lt;&lt;</w:t>
      </w:r>
      <w:r>
        <w:t xml:space="preserve"> i + 1 </w:t>
      </w:r>
      <w:r>
        <w:rPr>
          <w:color w:val="008080"/>
        </w:rPr>
        <w:t>&lt;&lt;</w:t>
      </w:r>
      <w:r>
        <w:t xml:space="preserve"> </w:t>
      </w:r>
      <w:r w:rsidRPr="005B3829">
        <w:rPr>
          <w:rStyle w:val="CString"/>
        </w:rPr>
        <w:t>": "</w:t>
      </w:r>
      <w:r>
        <w:t xml:space="preserve"> </w:t>
      </w:r>
      <w:r>
        <w:rPr>
          <w:color w:val="008080"/>
        </w:rPr>
        <w:t>&lt;&lt;</w:t>
      </w:r>
      <w:r>
        <w:t xml:space="preserve"> endl;</w:t>
      </w:r>
    </w:p>
    <w:p w14:paraId="2DF90CED" w14:textId="77777777" w:rsidR="00A47A00" w:rsidRPr="005B3829" w:rsidRDefault="00A47A00" w:rsidP="00962E5A">
      <w:pPr>
        <w:pStyle w:val="SourceCode"/>
        <w:rPr>
          <w:rStyle w:val="CComment"/>
          <w:rFonts w:eastAsiaTheme="minorHAnsi"/>
        </w:rPr>
      </w:pPr>
      <w:r>
        <w:tab/>
      </w:r>
      <w:r>
        <w:tab/>
      </w:r>
      <w:r w:rsidRPr="005B3829">
        <w:rPr>
          <w:rStyle w:val="CComment"/>
          <w:rFonts w:eastAsiaTheme="minorHAnsi"/>
        </w:rPr>
        <w:t xml:space="preserve">// </w:t>
      </w:r>
      <w:r w:rsidRPr="005B3829">
        <w:rPr>
          <w:rStyle w:val="CComment"/>
          <w:rFonts w:eastAsiaTheme="minorHAnsi"/>
          <w:b/>
          <w:color w:val="FF0000"/>
        </w:rPr>
        <w:t>TODO:</w:t>
      </w:r>
      <w:r w:rsidRPr="005B3829">
        <w:rPr>
          <w:rStyle w:val="CComment"/>
          <w:rFonts w:eastAsiaTheme="minorHAnsi"/>
        </w:rPr>
        <w:t xml:space="preserve"> add code to accept user input for Phone i</w:t>
      </w:r>
    </w:p>
    <w:p w14:paraId="4671A51B" w14:textId="77777777" w:rsidR="00A47A00" w:rsidRDefault="00A47A00" w:rsidP="00962E5A">
      <w:pPr>
        <w:pStyle w:val="SourceCode"/>
      </w:pPr>
    </w:p>
    <w:p w14:paraId="10D7E1D1" w14:textId="77777777" w:rsidR="00A47A00" w:rsidRDefault="00A47A00" w:rsidP="00962E5A">
      <w:pPr>
        <w:pStyle w:val="SourceCode"/>
      </w:pPr>
      <w:r>
        <w:tab/>
        <w:t>}</w:t>
      </w:r>
    </w:p>
    <w:p w14:paraId="44FEBCB5" w14:textId="77777777" w:rsidR="00A47A00" w:rsidRDefault="00A47A00" w:rsidP="00962E5A">
      <w:pPr>
        <w:pStyle w:val="SourceCode"/>
      </w:pPr>
      <w:r>
        <w:tab/>
        <w:t xml:space="preserve">cout </w:t>
      </w:r>
      <w:r>
        <w:rPr>
          <w:color w:val="008080"/>
        </w:rPr>
        <w:t>&lt;&lt;</w:t>
      </w:r>
      <w:r>
        <w:t xml:space="preserve"> </w:t>
      </w:r>
      <w:r w:rsidRPr="005B3829">
        <w:rPr>
          <w:rStyle w:val="CString"/>
        </w:rPr>
        <w:t>"=========="</w:t>
      </w:r>
      <w:r>
        <w:t xml:space="preserve"> </w:t>
      </w:r>
      <w:r>
        <w:rPr>
          <w:color w:val="008080"/>
        </w:rPr>
        <w:t>&lt;&lt;</w:t>
      </w:r>
      <w:r>
        <w:t xml:space="preserve"> endl </w:t>
      </w:r>
      <w:r>
        <w:rPr>
          <w:color w:val="008080"/>
        </w:rPr>
        <w:t>&lt;&lt;</w:t>
      </w:r>
      <w:r>
        <w:t xml:space="preserve"> endl;</w:t>
      </w:r>
    </w:p>
    <w:p w14:paraId="7B9A44EA" w14:textId="77777777" w:rsidR="00A47A00" w:rsidRDefault="00A47A00" w:rsidP="00962E5A">
      <w:pPr>
        <w:pStyle w:val="SourceCode"/>
      </w:pPr>
    </w:p>
    <w:p w14:paraId="6852CB0D" w14:textId="77777777" w:rsidR="00A47A00" w:rsidRPr="005B3829" w:rsidRDefault="00A47A00" w:rsidP="00962E5A">
      <w:pPr>
        <w:pStyle w:val="SourceCode"/>
        <w:rPr>
          <w:rStyle w:val="CComment"/>
          <w:rFonts w:eastAsiaTheme="minorHAnsi"/>
        </w:rPr>
      </w:pPr>
      <w:r>
        <w:tab/>
      </w:r>
      <w:r w:rsidRPr="005B3829">
        <w:rPr>
          <w:rStyle w:val="CComment"/>
          <w:rFonts w:eastAsiaTheme="minorHAnsi"/>
        </w:rPr>
        <w:t>// testing that "display(...)" works</w:t>
      </w:r>
    </w:p>
    <w:p w14:paraId="4B44B047" w14:textId="77777777" w:rsidR="00A47A00" w:rsidRDefault="00A47A00" w:rsidP="00962E5A">
      <w:pPr>
        <w:pStyle w:val="SourceCode"/>
      </w:pPr>
      <w:r>
        <w:tab/>
        <w:t xml:space="preserve">cout </w:t>
      </w:r>
      <w:r>
        <w:rPr>
          <w:color w:val="008080"/>
        </w:rPr>
        <w:t>&lt;&lt;</w:t>
      </w:r>
      <w:r>
        <w:t xml:space="preserve"> </w:t>
      </w:r>
      <w:r w:rsidRPr="005B3829">
        <w:rPr>
          <w:rStyle w:val="CString"/>
        </w:rPr>
        <w:t>"------------------------------"</w:t>
      </w:r>
      <w:r>
        <w:t xml:space="preserve"> </w:t>
      </w:r>
      <w:r>
        <w:rPr>
          <w:color w:val="008080"/>
        </w:rPr>
        <w:t>&lt;&lt;</w:t>
      </w:r>
      <w:r>
        <w:t xml:space="preserve"> endl</w:t>
      </w:r>
    </w:p>
    <w:p w14:paraId="252B659E" w14:textId="77777777" w:rsidR="00A47A00" w:rsidRDefault="005B3829" w:rsidP="00962E5A">
      <w:pPr>
        <w:pStyle w:val="SourceCode"/>
      </w:pPr>
      <w:r>
        <w:tab/>
        <w:t xml:space="preserve">     </w:t>
      </w:r>
      <w:r w:rsidR="00A47A00">
        <w:rPr>
          <w:color w:val="008080"/>
        </w:rPr>
        <w:t>&lt;&lt;</w:t>
      </w:r>
      <w:r w:rsidR="00A47A00">
        <w:t xml:space="preserve"> </w:t>
      </w:r>
      <w:r w:rsidR="00A47A00" w:rsidRPr="005B3829">
        <w:rPr>
          <w:rStyle w:val="CString"/>
        </w:rPr>
        <w:t>"The 1st phone entered is"</w:t>
      </w:r>
      <w:r w:rsidR="00A47A00">
        <w:t xml:space="preserve"> </w:t>
      </w:r>
      <w:r w:rsidR="00A47A00">
        <w:rPr>
          <w:color w:val="008080"/>
        </w:rPr>
        <w:t>&lt;&lt;</w:t>
      </w:r>
      <w:r w:rsidR="00A47A00">
        <w:t xml:space="preserve"> endl</w:t>
      </w:r>
    </w:p>
    <w:p w14:paraId="0CE61F5D" w14:textId="77777777" w:rsidR="00A47A00" w:rsidRDefault="005B3829" w:rsidP="00962E5A">
      <w:pPr>
        <w:pStyle w:val="SourceCode"/>
      </w:pPr>
      <w:r>
        <w:tab/>
        <w:t xml:space="preserve">     </w:t>
      </w:r>
      <w:r w:rsidR="00A47A00">
        <w:rPr>
          <w:color w:val="008080"/>
        </w:rPr>
        <w:t>&lt;&lt;</w:t>
      </w:r>
      <w:r w:rsidR="00A47A00">
        <w:t xml:space="preserve"> </w:t>
      </w:r>
      <w:r w:rsidR="00A47A00" w:rsidRPr="005B3829">
        <w:rPr>
          <w:rStyle w:val="CString"/>
        </w:rPr>
        <w:t>"------------------------------"</w:t>
      </w:r>
      <w:r w:rsidR="00A47A00">
        <w:t xml:space="preserve"> </w:t>
      </w:r>
      <w:r w:rsidR="00A47A00">
        <w:rPr>
          <w:color w:val="008080"/>
        </w:rPr>
        <w:t>&lt;&lt;</w:t>
      </w:r>
      <w:r w:rsidR="00A47A00">
        <w:t xml:space="preserve"> endl;</w:t>
      </w:r>
    </w:p>
    <w:p w14:paraId="734DF8C4" w14:textId="77777777" w:rsidR="00A47A00" w:rsidRDefault="00A47A00" w:rsidP="00962E5A">
      <w:pPr>
        <w:pStyle w:val="SourceCode"/>
      </w:pPr>
      <w:r>
        <w:tab/>
        <w:t>sict::display(pPhones[</w:t>
      </w:r>
      <w:r w:rsidRPr="005A58EF">
        <w:rPr>
          <w:rStyle w:val="CNumber"/>
        </w:rPr>
        <w:t>0</w:t>
      </w:r>
      <w:r>
        <w:t>]);</w:t>
      </w:r>
    </w:p>
    <w:p w14:paraId="114D6A12" w14:textId="77777777" w:rsidR="00A47A00" w:rsidRDefault="00A47A00" w:rsidP="00962E5A">
      <w:pPr>
        <w:pStyle w:val="SourceCode"/>
      </w:pPr>
      <w:r>
        <w:tab/>
        <w:t xml:space="preserve">cout </w:t>
      </w:r>
      <w:r>
        <w:rPr>
          <w:color w:val="008080"/>
        </w:rPr>
        <w:t>&lt;&lt;</w:t>
      </w:r>
      <w:r>
        <w:t xml:space="preserve"> </w:t>
      </w:r>
      <w:r w:rsidRPr="005B3829">
        <w:rPr>
          <w:rStyle w:val="CString"/>
        </w:rPr>
        <w:t>"------------------------------"</w:t>
      </w:r>
      <w:r>
        <w:t xml:space="preserve"> </w:t>
      </w:r>
      <w:r>
        <w:rPr>
          <w:color w:val="008080"/>
        </w:rPr>
        <w:t>&lt;&lt;</w:t>
      </w:r>
      <w:r>
        <w:t xml:space="preserve"> endl </w:t>
      </w:r>
      <w:r>
        <w:rPr>
          <w:color w:val="008080"/>
        </w:rPr>
        <w:t>&lt;&lt;</w:t>
      </w:r>
      <w:r>
        <w:t xml:space="preserve"> endl;</w:t>
      </w:r>
    </w:p>
    <w:p w14:paraId="61EAF98C" w14:textId="77777777" w:rsidR="00A47A00" w:rsidRDefault="00A47A00" w:rsidP="00962E5A">
      <w:pPr>
        <w:pStyle w:val="SourceCode"/>
      </w:pPr>
    </w:p>
    <w:p w14:paraId="0E7454DE" w14:textId="77777777" w:rsidR="00A47A00" w:rsidRPr="005B3829" w:rsidRDefault="00A47A00" w:rsidP="00962E5A">
      <w:pPr>
        <w:pStyle w:val="SourceCode"/>
        <w:rPr>
          <w:rStyle w:val="CComment"/>
          <w:rFonts w:eastAsiaTheme="minorHAnsi"/>
        </w:rPr>
      </w:pPr>
      <w:r>
        <w:tab/>
      </w:r>
      <w:r w:rsidRPr="005B3829">
        <w:rPr>
          <w:rStyle w:val="CComment"/>
          <w:rFonts w:eastAsiaTheme="minorHAnsi"/>
        </w:rPr>
        <w:t xml:space="preserve">// </w:t>
      </w:r>
      <w:r w:rsidRPr="005B3829">
        <w:rPr>
          <w:rStyle w:val="CComment"/>
          <w:rFonts w:eastAsiaTheme="minorHAnsi"/>
          <w:b/>
          <w:color w:val="FF0000"/>
        </w:rPr>
        <w:t>TODO:</w:t>
      </w:r>
      <w:r w:rsidRPr="005B3829">
        <w:rPr>
          <w:rStyle w:val="CComment"/>
          <w:rFonts w:eastAsiaTheme="minorHAnsi"/>
        </w:rPr>
        <w:t xml:space="preserve"> deallocate the dynamic memory here</w:t>
      </w:r>
    </w:p>
    <w:p w14:paraId="1FE8766F" w14:textId="77777777" w:rsidR="00A47A00" w:rsidRDefault="00A47A00" w:rsidP="00962E5A">
      <w:pPr>
        <w:pStyle w:val="SourceCode"/>
      </w:pPr>
    </w:p>
    <w:p w14:paraId="05FA3250" w14:textId="77777777" w:rsidR="00A47A00" w:rsidRDefault="00A47A00" w:rsidP="00962E5A">
      <w:pPr>
        <w:pStyle w:val="SourceCode"/>
      </w:pPr>
      <w:r>
        <w:tab/>
      </w:r>
      <w:r w:rsidRPr="005A58EF">
        <w:rPr>
          <w:rStyle w:val="CKeyword"/>
        </w:rPr>
        <w:t>return</w:t>
      </w:r>
      <w:r>
        <w:t xml:space="preserve"> </w:t>
      </w:r>
      <w:r w:rsidRPr="005A58EF">
        <w:rPr>
          <w:rStyle w:val="CNumber"/>
        </w:rPr>
        <w:t>0</w:t>
      </w:r>
      <w:r>
        <w:t>;</w:t>
      </w:r>
    </w:p>
    <w:p w14:paraId="6A68D8D0" w14:textId="77777777" w:rsidR="00A47A00" w:rsidRDefault="00A47A00" w:rsidP="00962E5A">
      <w:pPr>
        <w:pStyle w:val="SourceCode"/>
      </w:pPr>
      <w:r>
        <w:t>}</w:t>
      </w:r>
    </w:p>
    <w:p w14:paraId="535294C7" w14:textId="77777777" w:rsidR="00A47A00" w:rsidRDefault="00A47A00" w:rsidP="00962E5A">
      <w:pPr>
        <w:pStyle w:val="SourceCode"/>
      </w:pPr>
    </w:p>
    <w:p w14:paraId="222281BE" w14:textId="77777777" w:rsidR="00A47A00" w:rsidRPr="00962E5A" w:rsidRDefault="00A47A00" w:rsidP="00962E5A">
      <w:pPr>
        <w:pStyle w:val="SourceCode"/>
        <w:rPr>
          <w:rStyle w:val="CComment"/>
          <w:rFonts w:eastAsiaTheme="minorHAnsi"/>
        </w:rPr>
      </w:pPr>
      <w:r w:rsidRPr="00962E5A">
        <w:rPr>
          <w:rStyle w:val="CComment"/>
          <w:rFonts w:eastAsiaTheme="minorHAnsi"/>
        </w:rPr>
        <w:t>// read accepts data for a Phone from standard input</w:t>
      </w:r>
    </w:p>
    <w:p w14:paraId="20D81BA2" w14:textId="77777777" w:rsidR="00A47A00" w:rsidRDefault="00A47A00" w:rsidP="00962E5A">
      <w:pPr>
        <w:pStyle w:val="SourceCode"/>
      </w:pPr>
      <w:r>
        <w:rPr>
          <w:color w:val="0000FF"/>
        </w:rPr>
        <w:t>void</w:t>
      </w:r>
      <w:r>
        <w:t xml:space="preserve"> read(</w:t>
      </w:r>
      <w:r w:rsidR="005B3829" w:rsidRPr="005B3829">
        <w:t>sict::</w:t>
      </w:r>
      <w:r>
        <w:rPr>
          <w:color w:val="2B91AF"/>
        </w:rPr>
        <w:t>CellPhone</w:t>
      </w:r>
      <w:r>
        <w:t xml:space="preserve">&amp; </w:t>
      </w:r>
      <w:r>
        <w:rPr>
          <w:color w:val="808080"/>
        </w:rPr>
        <w:t>phone</w:t>
      </w:r>
      <w:r>
        <w:t>)</w:t>
      </w:r>
    </w:p>
    <w:p w14:paraId="1DA8E5E1" w14:textId="77777777" w:rsidR="00A47A00" w:rsidRDefault="00A47A00" w:rsidP="00962E5A">
      <w:pPr>
        <w:pStyle w:val="SourceCode"/>
      </w:pPr>
      <w:r>
        <w:t>{</w:t>
      </w:r>
    </w:p>
    <w:p w14:paraId="73879BE9" w14:textId="77777777" w:rsidR="00A47A00" w:rsidRDefault="00A47A00" w:rsidP="00962E5A">
      <w:pPr>
        <w:pStyle w:val="SourceCode"/>
      </w:pPr>
      <w:r>
        <w:tab/>
        <w:t xml:space="preserve">cout </w:t>
      </w:r>
      <w:r>
        <w:rPr>
          <w:color w:val="008080"/>
        </w:rPr>
        <w:t>&lt;&lt;</w:t>
      </w:r>
      <w:r>
        <w:t xml:space="preserve"> </w:t>
      </w:r>
      <w:r w:rsidRPr="005B3829">
        <w:rPr>
          <w:rStyle w:val="CString"/>
        </w:rPr>
        <w:t>"Enter the model of the Phone: "</w:t>
      </w:r>
      <w:r>
        <w:t>;</w:t>
      </w:r>
    </w:p>
    <w:p w14:paraId="34753C2C" w14:textId="77777777" w:rsidR="00A47A00" w:rsidRDefault="00A47A00" w:rsidP="00962E5A">
      <w:pPr>
        <w:pStyle w:val="SourceCode"/>
      </w:pPr>
      <w:r>
        <w:tab/>
        <w:t>cin.get(</w:t>
      </w:r>
      <w:r>
        <w:rPr>
          <w:color w:val="808080"/>
        </w:rPr>
        <w:t>phone</w:t>
      </w:r>
      <w:r>
        <w:t xml:space="preserve">.m_model, </w:t>
      </w:r>
      <w:r w:rsidRPr="005A58EF">
        <w:rPr>
          <w:rStyle w:val="CNumber"/>
        </w:rPr>
        <w:t>32</w:t>
      </w:r>
      <w:r>
        <w:t xml:space="preserve">, </w:t>
      </w:r>
      <w:r w:rsidRPr="005B3829">
        <w:rPr>
          <w:rStyle w:val="CString"/>
        </w:rPr>
        <w:t>'\n'</w:t>
      </w:r>
      <w:r>
        <w:t>);</w:t>
      </w:r>
    </w:p>
    <w:p w14:paraId="109227A6" w14:textId="77777777" w:rsidR="00A47A00" w:rsidRDefault="00A47A00" w:rsidP="00962E5A">
      <w:pPr>
        <w:pStyle w:val="SourceCode"/>
      </w:pPr>
      <w:r>
        <w:tab/>
        <w:t>cin.ignore(</w:t>
      </w:r>
      <w:r w:rsidRPr="005A58EF">
        <w:rPr>
          <w:rStyle w:val="CNumber"/>
        </w:rPr>
        <w:t>2000</w:t>
      </w:r>
      <w:r>
        <w:t xml:space="preserve">, </w:t>
      </w:r>
      <w:r w:rsidRPr="005B3829">
        <w:rPr>
          <w:rStyle w:val="CString"/>
        </w:rPr>
        <w:t>'\n'</w:t>
      </w:r>
      <w:r>
        <w:t>);</w:t>
      </w:r>
    </w:p>
    <w:p w14:paraId="5207BF9B" w14:textId="77777777" w:rsidR="00A47A00" w:rsidRDefault="00A47A00" w:rsidP="00962E5A">
      <w:pPr>
        <w:pStyle w:val="SourceCode"/>
      </w:pPr>
      <w:r>
        <w:tab/>
        <w:t xml:space="preserve">cout </w:t>
      </w:r>
      <w:r>
        <w:rPr>
          <w:color w:val="008080"/>
        </w:rPr>
        <w:t>&lt;&lt;</w:t>
      </w:r>
      <w:r>
        <w:t xml:space="preserve"> </w:t>
      </w:r>
      <w:r w:rsidRPr="005B3829">
        <w:rPr>
          <w:rStyle w:val="CString"/>
        </w:rPr>
        <w:t>"Enter the price for phone "</w:t>
      </w:r>
      <w:r>
        <w:t xml:space="preserve"> </w:t>
      </w:r>
      <w:r>
        <w:rPr>
          <w:color w:val="008080"/>
        </w:rPr>
        <w:t>&lt;&lt;</w:t>
      </w:r>
      <w:r>
        <w:t xml:space="preserve"> </w:t>
      </w:r>
      <w:r>
        <w:rPr>
          <w:color w:val="808080"/>
        </w:rPr>
        <w:t>phone</w:t>
      </w:r>
      <w:r>
        <w:t xml:space="preserve">.m_model </w:t>
      </w:r>
      <w:r>
        <w:rPr>
          <w:color w:val="008080"/>
        </w:rPr>
        <w:t>&lt;&lt;</w:t>
      </w:r>
      <w:r>
        <w:t xml:space="preserve"> </w:t>
      </w:r>
      <w:r w:rsidRPr="005B3829">
        <w:rPr>
          <w:rStyle w:val="CString"/>
        </w:rPr>
        <w:t>": "</w:t>
      </w:r>
      <w:r>
        <w:t>;</w:t>
      </w:r>
    </w:p>
    <w:p w14:paraId="0E4E6EE9" w14:textId="77777777" w:rsidR="00A47A00" w:rsidRDefault="00A47A00" w:rsidP="00962E5A">
      <w:pPr>
        <w:pStyle w:val="SourceCode"/>
      </w:pPr>
      <w:r>
        <w:tab/>
        <w:t xml:space="preserve">cin </w:t>
      </w:r>
      <w:r>
        <w:rPr>
          <w:color w:val="008080"/>
        </w:rPr>
        <w:t>&gt;&gt;</w:t>
      </w:r>
      <w:r>
        <w:t xml:space="preserve"> </w:t>
      </w:r>
      <w:r>
        <w:rPr>
          <w:color w:val="808080"/>
        </w:rPr>
        <w:t>phone</w:t>
      </w:r>
      <w:r>
        <w:t>.m_price;</w:t>
      </w:r>
    </w:p>
    <w:p w14:paraId="72018CB3" w14:textId="77777777" w:rsidR="00A47A00" w:rsidRDefault="00A47A00" w:rsidP="00962E5A">
      <w:pPr>
        <w:pStyle w:val="SourceCode"/>
      </w:pPr>
      <w:r>
        <w:tab/>
        <w:t>cin.ignore(</w:t>
      </w:r>
      <w:r w:rsidRPr="005A58EF">
        <w:rPr>
          <w:rStyle w:val="CNumber"/>
        </w:rPr>
        <w:t>2000</w:t>
      </w:r>
      <w:r>
        <w:t xml:space="preserve">, </w:t>
      </w:r>
      <w:r w:rsidRPr="005B3829">
        <w:rPr>
          <w:rStyle w:val="CString"/>
        </w:rPr>
        <w:t>'\n'</w:t>
      </w:r>
      <w:r>
        <w:t>);</w:t>
      </w:r>
    </w:p>
    <w:p w14:paraId="407FA7BD" w14:textId="77777777" w:rsidR="00994624" w:rsidRPr="00A47A00" w:rsidRDefault="00A47A00" w:rsidP="00962E5A">
      <w:pPr>
        <w:pStyle w:val="SourceCode"/>
      </w:pPr>
      <w:r>
        <w:t>}</w:t>
      </w:r>
    </w:p>
    <w:p w14:paraId="7C52C91C" w14:textId="77777777" w:rsidR="00994624" w:rsidRDefault="00994624" w:rsidP="00994624">
      <w:pPr>
        <w:pStyle w:val="Heading2"/>
      </w:pPr>
      <w:r>
        <w:t>In-Lab Expected Output</w:t>
      </w:r>
    </w:p>
    <w:p w14:paraId="0EFA3401" w14:textId="77777777" w:rsidR="005B3829" w:rsidRPr="00BD2F95" w:rsidRDefault="005B3829" w:rsidP="00962E5A">
      <w:pPr>
        <w:pStyle w:val="SourceCode"/>
        <w:rPr>
          <w:rStyle w:val="CComment"/>
          <w:rFonts w:eastAsiaTheme="minorHAnsi"/>
        </w:rPr>
      </w:pPr>
      <w:r w:rsidRPr="00BD2F95">
        <w:rPr>
          <w:rStyle w:val="CComment"/>
          <w:rFonts w:eastAsiaTheme="minorHAnsi"/>
        </w:rPr>
        <w:t>==========</w:t>
      </w:r>
    </w:p>
    <w:p w14:paraId="2FA9D585" w14:textId="77777777" w:rsidR="005B3829" w:rsidRPr="00BD2F95" w:rsidRDefault="005B3829" w:rsidP="00962E5A">
      <w:pPr>
        <w:pStyle w:val="SourceCode"/>
        <w:rPr>
          <w:rStyle w:val="CComment"/>
          <w:rFonts w:eastAsiaTheme="minorHAnsi"/>
        </w:rPr>
      </w:pPr>
      <w:r w:rsidRPr="00BD2F95">
        <w:rPr>
          <w:rStyle w:val="CComment"/>
          <w:rFonts w:eastAsiaTheme="minorHAnsi"/>
        </w:rPr>
        <w:t>Input data</w:t>
      </w:r>
    </w:p>
    <w:p w14:paraId="217109EA" w14:textId="77777777" w:rsidR="005B3829" w:rsidRPr="00BD2F95" w:rsidRDefault="005B3829" w:rsidP="00962E5A">
      <w:pPr>
        <w:pStyle w:val="SourceCode"/>
        <w:rPr>
          <w:rStyle w:val="CComment"/>
          <w:rFonts w:eastAsiaTheme="minorHAnsi"/>
        </w:rPr>
      </w:pPr>
      <w:r w:rsidRPr="00BD2F95">
        <w:rPr>
          <w:rStyle w:val="CComment"/>
          <w:rFonts w:eastAsiaTheme="minorHAnsi"/>
        </w:rPr>
        <w:t>==========</w:t>
      </w:r>
    </w:p>
    <w:p w14:paraId="08960B23" w14:textId="77777777" w:rsidR="005B3829" w:rsidRPr="00BD2F95" w:rsidRDefault="005B3829" w:rsidP="00962E5A">
      <w:pPr>
        <w:pStyle w:val="SourceCode"/>
        <w:rPr>
          <w:rStyle w:val="CComment"/>
          <w:rFonts w:eastAsiaTheme="minorHAnsi"/>
        </w:rPr>
      </w:pPr>
      <w:r w:rsidRPr="00BD2F95">
        <w:rPr>
          <w:rStyle w:val="CComment"/>
          <w:rFonts w:eastAsiaTheme="minorHAnsi"/>
        </w:rPr>
        <w:t xml:space="preserve">Enter the number of phones: </w:t>
      </w:r>
      <w:r w:rsidRPr="00BD2F95">
        <w:rPr>
          <w:rStyle w:val="CComment"/>
          <w:rFonts w:eastAsiaTheme="minorHAnsi"/>
          <w:b/>
          <w:color w:val="FF0000"/>
        </w:rPr>
        <w:t>2</w:t>
      </w:r>
    </w:p>
    <w:p w14:paraId="7F35E8DF" w14:textId="77777777" w:rsidR="005B3829" w:rsidRPr="00BD2F95" w:rsidRDefault="005B3829" w:rsidP="00962E5A">
      <w:pPr>
        <w:pStyle w:val="SourceCode"/>
        <w:rPr>
          <w:rStyle w:val="CComment"/>
          <w:rFonts w:eastAsiaTheme="minorHAnsi"/>
        </w:rPr>
      </w:pPr>
      <w:r w:rsidRPr="00BD2F95">
        <w:rPr>
          <w:rStyle w:val="CComment"/>
          <w:rFonts w:eastAsiaTheme="minorHAnsi"/>
        </w:rPr>
        <w:t>Phone #1:</w:t>
      </w:r>
    </w:p>
    <w:p w14:paraId="5233A4D4" w14:textId="77777777" w:rsidR="005B3829" w:rsidRPr="00BD2F95" w:rsidRDefault="005B3829" w:rsidP="00962E5A">
      <w:pPr>
        <w:pStyle w:val="SourceCode"/>
        <w:rPr>
          <w:rStyle w:val="CComment"/>
          <w:rFonts w:eastAsiaTheme="minorHAnsi"/>
        </w:rPr>
      </w:pPr>
      <w:r w:rsidRPr="00BD2F95">
        <w:rPr>
          <w:rStyle w:val="CComment"/>
          <w:rFonts w:eastAsiaTheme="minorHAnsi"/>
        </w:rPr>
        <w:t xml:space="preserve">Enter the model of the Phone: </w:t>
      </w:r>
      <w:r w:rsidRPr="00BD2F95">
        <w:rPr>
          <w:rStyle w:val="CComment"/>
          <w:rFonts w:eastAsiaTheme="minorHAnsi"/>
          <w:b/>
          <w:color w:val="FF0000"/>
        </w:rPr>
        <w:t>Pixel2</w:t>
      </w:r>
    </w:p>
    <w:p w14:paraId="22472F8F" w14:textId="77777777" w:rsidR="005B3829" w:rsidRPr="00BD2F95" w:rsidRDefault="005B3829" w:rsidP="00962E5A">
      <w:pPr>
        <w:pStyle w:val="SourceCode"/>
        <w:rPr>
          <w:rStyle w:val="CComment"/>
          <w:rFonts w:eastAsiaTheme="minorHAnsi"/>
        </w:rPr>
      </w:pPr>
      <w:r w:rsidRPr="00BD2F95">
        <w:rPr>
          <w:rStyle w:val="CComment"/>
          <w:rFonts w:eastAsiaTheme="minorHAnsi"/>
        </w:rPr>
        <w:t xml:space="preserve">Enter the price for phone Pixel2: </w:t>
      </w:r>
      <w:r w:rsidRPr="00BD2F95">
        <w:rPr>
          <w:rStyle w:val="CComment"/>
          <w:rFonts w:eastAsiaTheme="minorHAnsi"/>
          <w:b/>
          <w:color w:val="FF0000"/>
        </w:rPr>
        <w:t>759</w:t>
      </w:r>
    </w:p>
    <w:p w14:paraId="1FF852EC" w14:textId="77777777" w:rsidR="005B3829" w:rsidRPr="00BD2F95" w:rsidRDefault="005B3829" w:rsidP="00962E5A">
      <w:pPr>
        <w:pStyle w:val="SourceCode"/>
        <w:rPr>
          <w:rStyle w:val="CComment"/>
          <w:rFonts w:eastAsiaTheme="minorHAnsi"/>
        </w:rPr>
      </w:pPr>
      <w:r w:rsidRPr="00BD2F95">
        <w:rPr>
          <w:rStyle w:val="CComment"/>
          <w:rFonts w:eastAsiaTheme="minorHAnsi"/>
        </w:rPr>
        <w:t>Phone #2:</w:t>
      </w:r>
    </w:p>
    <w:p w14:paraId="1491F6A3" w14:textId="77777777" w:rsidR="005B3829" w:rsidRPr="00BD2F95" w:rsidRDefault="005B3829" w:rsidP="00962E5A">
      <w:pPr>
        <w:pStyle w:val="SourceCode"/>
        <w:rPr>
          <w:rStyle w:val="CComment"/>
          <w:rFonts w:eastAsiaTheme="minorHAnsi"/>
        </w:rPr>
      </w:pPr>
      <w:r w:rsidRPr="00BD2F95">
        <w:rPr>
          <w:rStyle w:val="CComment"/>
          <w:rFonts w:eastAsiaTheme="minorHAnsi"/>
        </w:rPr>
        <w:t xml:space="preserve">Enter the model of the Phone: </w:t>
      </w:r>
      <w:r w:rsidRPr="00BD2F95">
        <w:rPr>
          <w:rStyle w:val="CComment"/>
          <w:rFonts w:eastAsiaTheme="minorHAnsi"/>
          <w:b/>
          <w:color w:val="FF0000"/>
        </w:rPr>
        <w:t>iPhoneX</w:t>
      </w:r>
    </w:p>
    <w:p w14:paraId="3EAF88F5" w14:textId="77777777" w:rsidR="005B3829" w:rsidRPr="00BD2F95" w:rsidRDefault="005B3829" w:rsidP="00962E5A">
      <w:pPr>
        <w:pStyle w:val="SourceCode"/>
        <w:rPr>
          <w:rStyle w:val="CComment"/>
          <w:rFonts w:eastAsiaTheme="minorHAnsi"/>
        </w:rPr>
      </w:pPr>
      <w:r w:rsidRPr="00BD2F95">
        <w:rPr>
          <w:rStyle w:val="CComment"/>
          <w:rFonts w:eastAsiaTheme="minorHAnsi"/>
        </w:rPr>
        <w:t xml:space="preserve">Enter the price for phone iPhoneX: </w:t>
      </w:r>
      <w:r w:rsidRPr="00BD2F95">
        <w:rPr>
          <w:rStyle w:val="CComment"/>
          <w:rFonts w:eastAsiaTheme="minorHAnsi"/>
          <w:b/>
          <w:color w:val="FF0000"/>
        </w:rPr>
        <w:t>1284.99</w:t>
      </w:r>
    </w:p>
    <w:p w14:paraId="6F25EC41" w14:textId="77777777" w:rsidR="005B3829" w:rsidRPr="00BD2F95" w:rsidRDefault="005B3829" w:rsidP="00962E5A">
      <w:pPr>
        <w:pStyle w:val="SourceCode"/>
        <w:rPr>
          <w:rStyle w:val="CComment"/>
          <w:rFonts w:eastAsiaTheme="minorHAnsi"/>
        </w:rPr>
      </w:pPr>
      <w:r w:rsidRPr="00BD2F95">
        <w:rPr>
          <w:rStyle w:val="CComment"/>
          <w:rFonts w:eastAsiaTheme="minorHAnsi"/>
        </w:rPr>
        <w:t>==========</w:t>
      </w:r>
    </w:p>
    <w:p w14:paraId="1CE55DDF" w14:textId="77777777" w:rsidR="005B3829" w:rsidRPr="00BD2F95" w:rsidRDefault="005B3829" w:rsidP="00962E5A">
      <w:pPr>
        <w:pStyle w:val="SourceCode"/>
        <w:rPr>
          <w:rStyle w:val="CComment"/>
          <w:rFonts w:eastAsiaTheme="minorHAnsi"/>
        </w:rPr>
      </w:pPr>
    </w:p>
    <w:p w14:paraId="264EE8FD" w14:textId="77777777" w:rsidR="005B3829" w:rsidRPr="00BD2F95" w:rsidRDefault="005B3829" w:rsidP="00962E5A">
      <w:pPr>
        <w:pStyle w:val="SourceCode"/>
        <w:rPr>
          <w:rStyle w:val="CComment"/>
          <w:rFonts w:eastAsiaTheme="minorHAnsi"/>
        </w:rPr>
      </w:pPr>
      <w:r w:rsidRPr="00BD2F95">
        <w:rPr>
          <w:rStyle w:val="CComment"/>
          <w:rFonts w:eastAsiaTheme="minorHAnsi"/>
        </w:rPr>
        <w:t>------------------------------</w:t>
      </w:r>
    </w:p>
    <w:p w14:paraId="3C4CF57F" w14:textId="77777777" w:rsidR="005B3829" w:rsidRPr="00BD2F95" w:rsidRDefault="005B3829" w:rsidP="00962E5A">
      <w:pPr>
        <w:pStyle w:val="SourceCode"/>
        <w:rPr>
          <w:rStyle w:val="CComment"/>
          <w:rFonts w:eastAsiaTheme="minorHAnsi"/>
        </w:rPr>
      </w:pPr>
      <w:r w:rsidRPr="00BD2F95">
        <w:rPr>
          <w:rStyle w:val="CComment"/>
          <w:rFonts w:eastAsiaTheme="minorHAnsi"/>
        </w:rPr>
        <w:t>The 1st phone entered is</w:t>
      </w:r>
    </w:p>
    <w:p w14:paraId="6F72DCD4" w14:textId="77777777" w:rsidR="005B3829" w:rsidRPr="00BD2F95" w:rsidRDefault="005B3829" w:rsidP="00962E5A">
      <w:pPr>
        <w:pStyle w:val="SourceCode"/>
        <w:rPr>
          <w:rStyle w:val="CComment"/>
          <w:rFonts w:eastAsiaTheme="minorHAnsi"/>
        </w:rPr>
      </w:pPr>
      <w:r w:rsidRPr="00BD2F95">
        <w:rPr>
          <w:rStyle w:val="CComment"/>
          <w:rFonts w:eastAsiaTheme="minorHAnsi"/>
        </w:rPr>
        <w:t>------------------------------</w:t>
      </w:r>
    </w:p>
    <w:p w14:paraId="248EAD19" w14:textId="77777777" w:rsidR="005B3829" w:rsidRPr="00BD2F95" w:rsidRDefault="005B3829" w:rsidP="00962E5A">
      <w:pPr>
        <w:pStyle w:val="SourceCode"/>
        <w:rPr>
          <w:rStyle w:val="CComment"/>
          <w:rFonts w:eastAsiaTheme="minorHAnsi"/>
        </w:rPr>
      </w:pPr>
      <w:r w:rsidRPr="00BD2F95">
        <w:rPr>
          <w:rStyle w:val="CComment"/>
          <w:rFonts w:eastAsiaTheme="minorHAnsi"/>
        </w:rPr>
        <w:t>Phone Pixel2 costs $759!</w:t>
      </w:r>
    </w:p>
    <w:p w14:paraId="10936A22" w14:textId="77777777" w:rsidR="00994624" w:rsidRPr="00BD2F95" w:rsidRDefault="005B3829" w:rsidP="00962E5A">
      <w:pPr>
        <w:pStyle w:val="SourceCode"/>
        <w:rPr>
          <w:rStyle w:val="CComment"/>
          <w:rFonts w:eastAsiaTheme="minorHAnsi"/>
        </w:rPr>
      </w:pPr>
      <w:r w:rsidRPr="00BD2F95">
        <w:rPr>
          <w:rStyle w:val="CComment"/>
          <w:rFonts w:eastAsiaTheme="minorHAnsi"/>
        </w:rPr>
        <w:t>------------------------------</w:t>
      </w:r>
    </w:p>
    <w:p w14:paraId="025B49DC" w14:textId="77777777" w:rsidR="00994624" w:rsidRDefault="00994624" w:rsidP="00994624">
      <w:pPr>
        <w:pStyle w:val="Heading2"/>
      </w:pPr>
      <w:r>
        <w:t>In-Lab Submission</w:t>
      </w:r>
    </w:p>
    <w:p w14:paraId="032D368C" w14:textId="77777777" w:rsidR="00C92DC9" w:rsidRDefault="00C92DC9" w:rsidP="00C92DC9">
      <w:r>
        <w:t>To test and demonstrate execution of your program use the same data as the output example above.</w:t>
      </w:r>
    </w:p>
    <w:p w14:paraId="7892401F" w14:textId="77777777" w:rsidR="00C92DC9" w:rsidRDefault="00C92DC9" w:rsidP="00C92DC9">
      <w:r>
        <w:t xml:space="preserve">If not on matrix, upload </w:t>
      </w:r>
      <w:r w:rsidRPr="00C92DC9">
        <w:rPr>
          <w:rStyle w:val="InlineCode"/>
        </w:rPr>
        <w:t>CellPhone.h</w:t>
      </w:r>
      <w:r>
        <w:t xml:space="preserve">, </w:t>
      </w:r>
      <w:r w:rsidRPr="00C92DC9">
        <w:rPr>
          <w:rStyle w:val="InlineCode"/>
        </w:rPr>
        <w:t>CellPhone.cpp</w:t>
      </w:r>
      <w:r>
        <w:t xml:space="preserve"> and </w:t>
      </w:r>
      <w:r w:rsidRPr="00C92DC9">
        <w:rPr>
          <w:rStyle w:val="InlineCode"/>
        </w:rPr>
        <w:t>w2_in_lab.cpp</w:t>
      </w:r>
      <w:r>
        <w:t xml:space="preserve"> to your matrix account. Compile and run your code and make sure everything works properly.</w:t>
      </w:r>
    </w:p>
    <w:p w14:paraId="1DB2DCFF" w14:textId="776CFEE9" w:rsidR="00C92DC9" w:rsidRDefault="00EF5DA1" w:rsidP="00C92DC9">
      <w:r>
        <w:t xml:space="preserve">Then, run the following script from your account (use your professor’s Seneca </w:t>
      </w:r>
      <w:proofErr w:type="spellStart"/>
      <w:r>
        <w:t>userid</w:t>
      </w:r>
      <w:proofErr w:type="spellEnd"/>
      <w:r>
        <w:t xml:space="preserve"> to replace </w:t>
      </w:r>
      <w:r w:rsidRPr="00B817BA">
        <w:rPr>
          <w:rStyle w:val="CodeInline"/>
          <w:rFonts w:eastAsiaTheme="minorHAnsi"/>
        </w:rPr>
        <w:t>profname.proflastname</w:t>
      </w:r>
      <w:r>
        <w:t xml:space="preserve">, and your section ID to replace </w:t>
      </w:r>
      <w:r>
        <w:rPr>
          <w:rStyle w:val="CodeInline"/>
          <w:rFonts w:eastAsiaTheme="minorHAnsi"/>
        </w:rPr>
        <w:t>XXX</w:t>
      </w:r>
      <w:r>
        <w:t>, i.e., SAA, SBB, etc.):</w:t>
      </w:r>
    </w:p>
    <w:p w14:paraId="71D4D8A8" w14:textId="77777777" w:rsidR="00C92DC9" w:rsidRPr="00C92DC9" w:rsidRDefault="00C92DC9" w:rsidP="00C92DC9">
      <w:pPr>
        <w:autoSpaceDE/>
        <w:autoSpaceDN/>
        <w:adjustRightInd/>
        <w:spacing w:before="480" w:after="480"/>
        <w:ind w:firstLine="0"/>
        <w:jc w:val="center"/>
        <w:textAlignment w:val="baseline"/>
        <w:rPr>
          <w:rFonts w:ascii="Consolas" w:eastAsia="Times New Roman" w:hAnsi="Consolas" w:cs="Courier New"/>
          <w:b/>
          <w:bCs/>
          <w:noProof/>
          <w:color w:val="000000"/>
          <w:sz w:val="32"/>
          <w:szCs w:val="32"/>
        </w:rPr>
      </w:pPr>
      <w:r w:rsidRPr="00C92DC9">
        <w:rPr>
          <w:rFonts w:ascii="Consolas" w:eastAsia="Times New Roman" w:hAnsi="Consolas" w:cs="Courier New"/>
          <w:b/>
          <w:bCs/>
          <w:noProof/>
          <w:color w:val="000000"/>
          <w:sz w:val="32"/>
          <w:szCs w:val="32"/>
        </w:rPr>
        <w:t>~profname.proflastname/submit 244</w:t>
      </w:r>
      <w:r w:rsidR="00064D5B" w:rsidRPr="005A58EF">
        <w:rPr>
          <w:rFonts w:ascii="Consolas" w:eastAsia="Times New Roman" w:hAnsi="Consolas" w:cs="Courier New"/>
          <w:b/>
          <w:bCs/>
          <w:noProof/>
          <w:color w:val="FF0000"/>
          <w:sz w:val="32"/>
          <w:szCs w:val="32"/>
        </w:rPr>
        <w:t>XXX</w:t>
      </w:r>
      <w:r w:rsidRPr="00C92DC9">
        <w:rPr>
          <w:rFonts w:ascii="Consolas" w:eastAsia="Times New Roman" w:hAnsi="Consolas" w:cs="Courier New"/>
          <w:b/>
          <w:bCs/>
          <w:noProof/>
          <w:color w:val="000000"/>
          <w:sz w:val="32"/>
          <w:szCs w:val="32"/>
        </w:rPr>
        <w:t>_w2_lab</w:t>
      </w:r>
      <w:r w:rsidRPr="00C92DC9">
        <w:rPr>
          <w:rStyle w:val="OutputInstruction"/>
          <w:rFonts w:eastAsiaTheme="minorHAnsi"/>
        </w:rPr>
        <w:t>&lt;ENTER&gt;</w:t>
      </w:r>
    </w:p>
    <w:p w14:paraId="0D88A3D0" w14:textId="77777777" w:rsidR="00C92DC9" w:rsidRDefault="00C92DC9" w:rsidP="00C92DC9">
      <w:pPr>
        <w:ind w:firstLine="0"/>
      </w:pPr>
      <w:r>
        <w:t>and follow the instructions.</w:t>
      </w:r>
    </w:p>
    <w:p w14:paraId="4E0122ED" w14:textId="77777777" w:rsidR="00994624" w:rsidRPr="00994624" w:rsidRDefault="00C92DC9" w:rsidP="00C92DC9">
      <w:pPr>
        <w:pStyle w:val="Important"/>
      </w:pPr>
      <w:r w:rsidRPr="00C92DC9">
        <w:rPr>
          <w:b/>
          <w:smallCaps/>
          <w:color w:val="FF0000"/>
        </w:rPr>
        <w:t>Importan</w:t>
      </w:r>
      <w:r>
        <w:rPr>
          <w:b/>
          <w:smallCaps/>
          <w:color w:val="FF0000"/>
        </w:rPr>
        <w:t>t:</w:t>
      </w:r>
      <w:r>
        <w:t xml:space="preserve"> Please note that a successful submission does not guarantee full credit for this workshop. If the professor is not satisfied with your implementation, your professor may ask you to resubmit. Resubmissions will at-tract a penalty.</w:t>
      </w:r>
    </w:p>
    <w:p w14:paraId="1CA5B910" w14:textId="77777777" w:rsidR="00994624" w:rsidRDefault="00994624" w:rsidP="00994624">
      <w:r>
        <w:br w:type="page"/>
      </w:r>
    </w:p>
    <w:p w14:paraId="1CB961EC" w14:textId="77777777" w:rsidR="00994624" w:rsidRDefault="00994624" w:rsidP="00994624">
      <w:pPr>
        <w:pStyle w:val="Heading1"/>
      </w:pPr>
      <w:r>
        <w:lastRenderedPageBreak/>
        <w:t>At-Home (30%)</w:t>
      </w:r>
    </w:p>
    <w:p w14:paraId="0EEE5CAD" w14:textId="179BB190" w:rsidR="00C92DC9" w:rsidRDefault="00C92DC9" w:rsidP="00C92DC9">
      <w:r>
        <w:t xml:space="preserve">Copy your </w:t>
      </w:r>
      <w:r w:rsidR="00064D5B">
        <w:t>header</w:t>
      </w:r>
      <w:r>
        <w:t xml:space="preserve"> and implementation files (</w:t>
      </w:r>
      <w:proofErr w:type="spellStart"/>
      <w:r w:rsidRPr="00BE716E">
        <w:rPr>
          <w:rStyle w:val="InlineCode"/>
        </w:rPr>
        <w:t>CellPhone.h</w:t>
      </w:r>
      <w:proofErr w:type="spellEnd"/>
      <w:r>
        <w:t xml:space="preserve"> and </w:t>
      </w:r>
      <w:r w:rsidRPr="00C92DC9">
        <w:rPr>
          <w:rStyle w:val="InlineCode"/>
        </w:rPr>
        <w:t>CellPhone.cpp</w:t>
      </w:r>
      <w:r>
        <w:t xml:space="preserve">) from your </w:t>
      </w:r>
      <w:r w:rsidRPr="00C92DC9">
        <w:rPr>
          <w:rStyle w:val="InlineCode"/>
        </w:rPr>
        <w:t>in-lab</w:t>
      </w:r>
      <w:r>
        <w:t xml:space="preserve"> directory to your </w:t>
      </w:r>
      <w:r w:rsidRPr="00C92DC9">
        <w:rPr>
          <w:rStyle w:val="InlineCode"/>
        </w:rPr>
        <w:t>at-home</w:t>
      </w:r>
      <w:r>
        <w:t xml:space="preserve"> directory. Upgrade the files in your </w:t>
      </w:r>
      <w:r w:rsidRPr="00C92DC9">
        <w:rPr>
          <w:rStyle w:val="InlineCode"/>
        </w:rPr>
        <w:t>at-home</w:t>
      </w:r>
      <w:r>
        <w:t xml:space="preserve"> directory as follows.</w:t>
      </w:r>
    </w:p>
    <w:p w14:paraId="69660654" w14:textId="77777777" w:rsidR="00C92DC9" w:rsidRDefault="00C92DC9" w:rsidP="00C92DC9">
      <w:r>
        <w:t xml:space="preserve">Overload </w:t>
      </w:r>
      <w:r w:rsidRPr="00C92DC9">
        <w:rPr>
          <w:rStyle w:val="InlineCode"/>
        </w:rPr>
        <w:t>sict::display(...)</w:t>
      </w:r>
      <w:r>
        <w:t xml:space="preserve"> by adding a function of the same name that re-turns nothing and has two parameters: the first parameter receives the address of an unmodifiable array of </w:t>
      </w:r>
      <w:r w:rsidRPr="00C92DC9">
        <w:rPr>
          <w:rStyle w:val="InlineClass"/>
        </w:rPr>
        <w:t>CellPhone</w:t>
      </w:r>
      <w:r>
        <w:t xml:space="preserve"> objects, and the second one receives an integer holding the number of elements in the array. This function finds the cheapest cellphone in the array and prints the array information to the screen in the following format:</w:t>
      </w:r>
    </w:p>
    <w:p w14:paraId="0A0DA82D" w14:textId="77777777" w:rsidR="00C92DC9" w:rsidRDefault="00C92DC9" w:rsidP="00BE716E">
      <w:pPr>
        <w:pStyle w:val="Output"/>
      </w:pPr>
      <w:r w:rsidRPr="00C92DC9">
        <w:t>------------------------------</w:t>
      </w:r>
      <w:r w:rsidRPr="00BE716E">
        <w:rPr>
          <w:rStyle w:val="OutputInstruction"/>
          <w:rFonts w:eastAsiaTheme="minorHAnsi"/>
        </w:rPr>
        <w:t>&lt;ENDL&gt;</w:t>
      </w:r>
    </w:p>
    <w:p w14:paraId="48F969CA" w14:textId="77777777" w:rsidR="00C92DC9" w:rsidRDefault="00C92DC9" w:rsidP="00BE716E">
      <w:pPr>
        <w:pStyle w:val="Output"/>
      </w:pPr>
      <w:r w:rsidRPr="00C92DC9">
        <w:t>Phones available at the mall:</w:t>
      </w:r>
      <w:r w:rsidRPr="00BE716E">
        <w:rPr>
          <w:rStyle w:val="OutputInstruction"/>
          <w:rFonts w:eastAsiaTheme="minorHAnsi"/>
        </w:rPr>
        <w:t>&lt;ENDL&gt;</w:t>
      </w:r>
    </w:p>
    <w:p w14:paraId="235C4101" w14:textId="77777777" w:rsidR="00C92DC9" w:rsidRDefault="00C92DC9" w:rsidP="00BE716E">
      <w:pPr>
        <w:pStyle w:val="Output"/>
      </w:pPr>
      <w:r w:rsidRPr="00C92DC9">
        <w:t>------------------------------</w:t>
      </w:r>
      <w:r w:rsidRPr="00BE716E">
        <w:rPr>
          <w:rStyle w:val="OutputInstruction"/>
          <w:rFonts w:eastAsiaTheme="minorHAnsi"/>
        </w:rPr>
        <w:t>&lt;ENDL&gt;</w:t>
      </w:r>
    </w:p>
    <w:p w14:paraId="253675F1" w14:textId="77777777" w:rsidR="00C92DC9" w:rsidRDefault="00C92DC9" w:rsidP="00BE716E">
      <w:pPr>
        <w:pStyle w:val="Output"/>
      </w:pPr>
      <w:r>
        <w:t xml:space="preserve">1. </w:t>
      </w:r>
      <w:r w:rsidRPr="00C92DC9">
        <w:t xml:space="preserve">Phone MODEL costs </w:t>
      </w:r>
      <w:r w:rsidR="009C6025">
        <w:t>$</w:t>
      </w:r>
      <w:r w:rsidRPr="00C92DC9">
        <w:t>PRICE!</w:t>
      </w:r>
      <w:r w:rsidRPr="00BE716E">
        <w:rPr>
          <w:rStyle w:val="OutputInstruction"/>
          <w:rFonts w:eastAsiaTheme="minorHAnsi"/>
        </w:rPr>
        <w:t>&lt;ENDL&gt;</w:t>
      </w:r>
    </w:p>
    <w:p w14:paraId="35576955" w14:textId="77777777" w:rsidR="00C92DC9" w:rsidRDefault="00C92DC9" w:rsidP="00BE716E">
      <w:pPr>
        <w:pStyle w:val="Output"/>
      </w:pPr>
      <w:r>
        <w:t xml:space="preserve">2. </w:t>
      </w:r>
      <w:r w:rsidRPr="00C92DC9">
        <w:t xml:space="preserve">Phone MODEL costs </w:t>
      </w:r>
      <w:r w:rsidR="009C6025">
        <w:t>$</w:t>
      </w:r>
      <w:r w:rsidRPr="00C92DC9">
        <w:t>PRICE!</w:t>
      </w:r>
      <w:r w:rsidRPr="00BE716E">
        <w:rPr>
          <w:rStyle w:val="OutputInstruction"/>
          <w:rFonts w:eastAsiaTheme="minorHAnsi"/>
        </w:rPr>
        <w:t>&lt;ENDL&gt;</w:t>
      </w:r>
    </w:p>
    <w:p w14:paraId="75709FFE" w14:textId="77777777" w:rsidR="00C92DC9" w:rsidRDefault="00C92DC9" w:rsidP="00BE716E">
      <w:pPr>
        <w:pStyle w:val="Output"/>
      </w:pPr>
      <w:r>
        <w:t xml:space="preserve">3. </w:t>
      </w:r>
      <w:r w:rsidRPr="00C92DC9">
        <w:t xml:space="preserve">Phone MODEL costs </w:t>
      </w:r>
      <w:r w:rsidR="009C6025">
        <w:t>$</w:t>
      </w:r>
      <w:r w:rsidRPr="00C92DC9">
        <w:t>PRICE!</w:t>
      </w:r>
      <w:r w:rsidRPr="00BE716E">
        <w:rPr>
          <w:rStyle w:val="OutputInstruction"/>
          <w:rFonts w:eastAsiaTheme="minorHAnsi"/>
        </w:rPr>
        <w:t>&lt;ENDL&gt;</w:t>
      </w:r>
    </w:p>
    <w:p w14:paraId="7CB6C35D" w14:textId="77777777" w:rsidR="00C92DC9" w:rsidRDefault="00C92DC9" w:rsidP="00BE716E">
      <w:pPr>
        <w:pStyle w:val="Output"/>
      </w:pPr>
      <w:r>
        <w:t>------------------------------</w:t>
      </w:r>
      <w:r w:rsidRPr="00BE716E">
        <w:rPr>
          <w:rStyle w:val="OutputInstruction"/>
          <w:rFonts w:eastAsiaTheme="minorHAnsi"/>
        </w:rPr>
        <w:t>&lt;ENDL&gt;</w:t>
      </w:r>
    </w:p>
    <w:p w14:paraId="0A71BCCD" w14:textId="77777777" w:rsidR="00C92DC9" w:rsidRDefault="00C92DC9" w:rsidP="00BE716E">
      <w:pPr>
        <w:pStyle w:val="Output"/>
      </w:pPr>
      <w:r w:rsidRPr="00C92DC9">
        <w:t>The cheapest phone costs $</w:t>
      </w:r>
      <w:r>
        <w:t>SMALLEST_PRICE.</w:t>
      </w:r>
      <w:r w:rsidRPr="00BE716E">
        <w:rPr>
          <w:rStyle w:val="OutputInstruction"/>
          <w:rFonts w:eastAsiaTheme="minorHAnsi"/>
        </w:rPr>
        <w:t>&lt;ENDL&gt;</w:t>
      </w:r>
    </w:p>
    <w:p w14:paraId="4864BB3F" w14:textId="77777777" w:rsidR="00C92DC9" w:rsidRDefault="00C92DC9" w:rsidP="00BE716E">
      <w:pPr>
        <w:pStyle w:val="Output"/>
      </w:pPr>
      <w:r>
        <w:t>------------------------------</w:t>
      </w:r>
      <w:r w:rsidRPr="00BE716E">
        <w:rPr>
          <w:rStyle w:val="OutputInstruction"/>
          <w:rFonts w:eastAsiaTheme="minorHAnsi"/>
        </w:rPr>
        <w:t>&lt;ENDL&gt;</w:t>
      </w:r>
    </w:p>
    <w:p w14:paraId="5B703142" w14:textId="77777777" w:rsidR="00C92DC9" w:rsidRDefault="00C92DC9" w:rsidP="00BE716E">
      <w:pPr>
        <w:pStyle w:val="Note"/>
      </w:pPr>
      <w:r w:rsidRPr="00BE716E">
        <w:rPr>
          <w:b/>
          <w:smallCaps/>
          <w:color w:val="C45911"/>
        </w:rPr>
        <w:t>N</w:t>
      </w:r>
      <w:r w:rsidR="00BE716E" w:rsidRPr="00BE716E">
        <w:rPr>
          <w:b/>
          <w:smallCaps/>
          <w:color w:val="C45911"/>
        </w:rPr>
        <w:t>ote</w:t>
      </w:r>
      <w:r w:rsidRPr="00BE716E">
        <w:rPr>
          <w:b/>
          <w:smallCaps/>
          <w:color w:val="C45911"/>
        </w:rPr>
        <w:t>:</w:t>
      </w:r>
      <w:r>
        <w:t xml:space="preserve"> </w:t>
      </w:r>
      <w:r w:rsidR="00BE716E">
        <w:t>T</w:t>
      </w:r>
      <w:r>
        <w:t xml:space="preserve">his overload must be part of the </w:t>
      </w:r>
      <w:r w:rsidRPr="00BE716E">
        <w:rPr>
          <w:rStyle w:val="InlineCode"/>
        </w:rPr>
        <w:t>sict</w:t>
      </w:r>
      <w:r>
        <w:t xml:space="preserve"> namespace, have a declaration in </w:t>
      </w:r>
      <w:r w:rsidR="00BE716E" w:rsidRPr="00BE716E">
        <w:rPr>
          <w:rStyle w:val="InlineCode"/>
        </w:rPr>
        <w:t>CellPhone.</w:t>
      </w:r>
      <w:r w:rsidRPr="00BE716E">
        <w:rPr>
          <w:rStyle w:val="InlineCode"/>
        </w:rPr>
        <w:t>h</w:t>
      </w:r>
      <w:r>
        <w:t xml:space="preserve"> and an implementation in </w:t>
      </w:r>
      <w:r w:rsidR="00BE716E" w:rsidRPr="00BE716E">
        <w:rPr>
          <w:rStyle w:val="InlineCode"/>
        </w:rPr>
        <w:t>CellPhone</w:t>
      </w:r>
      <w:r w:rsidRPr="00BE716E">
        <w:rPr>
          <w:rStyle w:val="InlineCode"/>
        </w:rPr>
        <w:t>.cpp</w:t>
      </w:r>
      <w:r>
        <w:t>.</w:t>
      </w:r>
    </w:p>
    <w:p w14:paraId="7A1E94DA" w14:textId="77777777" w:rsidR="00C92DC9" w:rsidRDefault="00BE716E" w:rsidP="00BE716E">
      <w:pPr>
        <w:pStyle w:val="Note"/>
      </w:pPr>
      <w:r w:rsidRPr="00BE716E">
        <w:rPr>
          <w:b/>
          <w:smallCaps/>
          <w:color w:val="C45911"/>
        </w:rPr>
        <w:t>Note:</w:t>
      </w:r>
      <w:r>
        <w:t xml:space="preserve"> T</w:t>
      </w:r>
      <w:r w:rsidR="00C92DC9">
        <w:t xml:space="preserve">his overload must call the </w:t>
      </w:r>
      <w:r w:rsidR="00C92DC9" w:rsidRPr="00BE716E">
        <w:rPr>
          <w:rStyle w:val="InlineCode"/>
        </w:rPr>
        <w:t>sict::display(...)</w:t>
      </w:r>
      <w:r w:rsidR="00C92DC9">
        <w:t xml:space="preserve"> function you created for the </w:t>
      </w:r>
      <w:r w:rsidR="00C92DC9" w:rsidRPr="00BE716E">
        <w:rPr>
          <w:i/>
        </w:rPr>
        <w:t>in-lab</w:t>
      </w:r>
      <w:r w:rsidR="00C92DC9">
        <w:t xml:space="preserve"> part in order to display the </w:t>
      </w:r>
      <w:r>
        <w:t>model</w:t>
      </w:r>
      <w:r w:rsidR="00C92DC9">
        <w:t xml:space="preserve"> and the </w:t>
      </w:r>
      <w:r>
        <w:t>price</w:t>
      </w:r>
      <w:r w:rsidR="00C92DC9">
        <w:t xml:space="preserve"> of the </w:t>
      </w:r>
      <w:r>
        <w:t>cellphone</w:t>
      </w:r>
      <w:r w:rsidR="00C92DC9">
        <w:t>.</w:t>
      </w:r>
    </w:p>
    <w:p w14:paraId="02417446" w14:textId="77777777" w:rsidR="00BE716E" w:rsidRDefault="00C92DC9" w:rsidP="00C92DC9">
      <w:r>
        <w:t xml:space="preserve">Complete the </w:t>
      </w:r>
      <w:r w:rsidRPr="00BE716E">
        <w:rPr>
          <w:rStyle w:val="InlineCode"/>
        </w:rPr>
        <w:t>w2_at_home.cpp</w:t>
      </w:r>
      <w:r>
        <w:t xml:space="preserve"> implementation file of the main module</w:t>
      </w:r>
      <w:r w:rsidR="00BE716E">
        <w:t xml:space="preserve"> shown below</w:t>
      </w:r>
      <w:r>
        <w:t xml:space="preserve"> (see the parts marked with </w:t>
      </w:r>
      <w:r w:rsidRPr="002513FC">
        <w:rPr>
          <w:b/>
          <w:color w:val="FF0000"/>
        </w:rPr>
        <w:t>TODO</w:t>
      </w:r>
      <w:r>
        <w:t xml:space="preserve">; reuse the </w:t>
      </w:r>
      <w:r w:rsidR="00BE716E">
        <w:t>code</w:t>
      </w:r>
      <w:r>
        <w:t xml:space="preserve"> that you have completed for the </w:t>
      </w:r>
      <w:r w:rsidRPr="00BE716E">
        <w:rPr>
          <w:i/>
        </w:rPr>
        <w:t>in-lab</w:t>
      </w:r>
      <w:r>
        <w:t xml:space="preserve"> part).</w:t>
      </w:r>
    </w:p>
    <w:p w14:paraId="24164553" w14:textId="77777777" w:rsidR="00BE716E" w:rsidRDefault="00C92DC9" w:rsidP="00C92DC9">
      <w:r>
        <w:t xml:space="preserve">Your tasks include expanding the amount of dynamic memory allocated for the array of </w:t>
      </w:r>
      <w:r w:rsidR="00BE716E">
        <w:t>cellphones</w:t>
      </w:r>
      <w:r>
        <w:t xml:space="preserve"> by one element after reading the original input, and then reading the data for the new element as shown below.</w:t>
      </w:r>
    </w:p>
    <w:p w14:paraId="056E34DC" w14:textId="77777777" w:rsidR="00994624" w:rsidRPr="00994624" w:rsidRDefault="00BE716E" w:rsidP="00C92DC9">
      <w:r w:rsidRPr="00BE716E">
        <w:t xml:space="preserve">Below the source code is the expected output from your program. The </w:t>
      </w:r>
      <w:r w:rsidRPr="00BE716E">
        <w:rPr>
          <w:b/>
          <w:color w:val="FF0000"/>
        </w:rPr>
        <w:t>red color</w:t>
      </w:r>
      <w:r w:rsidRPr="00BE716E">
        <w:t xml:space="preserve"> identifies what you yourself should type as input to your program. The </w:t>
      </w:r>
      <w:r>
        <w:rPr>
          <w:rFonts w:cstheme="minorHAnsi"/>
          <w:b/>
          <w:color w:val="00B050"/>
        </w:rPr>
        <w:t>green col</w:t>
      </w:r>
      <w:r w:rsidRPr="00F0048E">
        <w:rPr>
          <w:rFonts w:cstheme="minorHAnsi"/>
          <w:b/>
          <w:color w:val="00B050"/>
        </w:rPr>
        <w:t>or</w:t>
      </w:r>
      <w:r w:rsidRPr="00BE716E">
        <w:t xml:space="preserve"> identifies what is generated by your program. The output of your program should match </w:t>
      </w:r>
      <w:r w:rsidRPr="00BE716E">
        <w:rPr>
          <w:b/>
        </w:rPr>
        <w:t>exactly</w:t>
      </w:r>
      <w:r w:rsidRPr="00BE716E">
        <w:t xml:space="preserve"> the sample output shown below.</w:t>
      </w:r>
    </w:p>
    <w:p w14:paraId="6FEE8CC6" w14:textId="77777777" w:rsidR="00994624" w:rsidRDefault="00994624" w:rsidP="00994624">
      <w:pPr>
        <w:pStyle w:val="Heading2"/>
      </w:pPr>
      <w:r>
        <w:lastRenderedPageBreak/>
        <w:t>At-Home Main Module</w:t>
      </w:r>
    </w:p>
    <w:p w14:paraId="2D9B7241" w14:textId="77777777" w:rsidR="00DF3B18" w:rsidRPr="00DF3B18" w:rsidRDefault="00DF3B18" w:rsidP="00962E5A">
      <w:pPr>
        <w:pStyle w:val="SourceCode"/>
        <w:rPr>
          <w:rStyle w:val="CComment"/>
          <w:rFonts w:eastAsiaTheme="minorHAnsi"/>
        </w:rPr>
      </w:pPr>
      <w:r w:rsidRPr="00DF3B18">
        <w:rPr>
          <w:rStyle w:val="CComment"/>
          <w:rFonts w:eastAsiaTheme="minorHAnsi"/>
        </w:rPr>
        <w:t xml:space="preserve">// </w:t>
      </w:r>
      <w:r w:rsidRPr="00DF3B18">
        <w:rPr>
          <w:rStyle w:val="CComment"/>
          <w:rFonts w:eastAsiaTheme="minorHAnsi"/>
          <w:b/>
          <w:color w:val="FF0000"/>
        </w:rPr>
        <w:t>TODO:</w:t>
      </w:r>
      <w:r w:rsidRPr="00DF3B18">
        <w:rPr>
          <w:rStyle w:val="CComment"/>
          <w:rFonts w:eastAsiaTheme="minorHAnsi"/>
        </w:rPr>
        <w:t xml:space="preserve"> include headers</w:t>
      </w:r>
    </w:p>
    <w:p w14:paraId="3F7AF7DD" w14:textId="77777777" w:rsidR="00DF3B18" w:rsidRDefault="00DF3B18" w:rsidP="00962E5A">
      <w:pPr>
        <w:pStyle w:val="SourceCode"/>
      </w:pPr>
    </w:p>
    <w:p w14:paraId="6B83A15D" w14:textId="77777777" w:rsidR="00DF3B18" w:rsidRDefault="00DF3B18" w:rsidP="00962E5A">
      <w:pPr>
        <w:pStyle w:val="SourceCode"/>
      </w:pPr>
      <w:r w:rsidRPr="005A58EF">
        <w:rPr>
          <w:rStyle w:val="CKeyword"/>
        </w:rPr>
        <w:t>using</w:t>
      </w:r>
      <w:r>
        <w:t xml:space="preserve"> namespace std;</w:t>
      </w:r>
    </w:p>
    <w:p w14:paraId="33D262F3" w14:textId="77777777" w:rsidR="00DF3B18" w:rsidRDefault="00DF3B18" w:rsidP="00962E5A">
      <w:pPr>
        <w:pStyle w:val="SourceCode"/>
      </w:pPr>
      <w:r w:rsidRPr="005A58EF">
        <w:rPr>
          <w:rStyle w:val="CKeyword"/>
        </w:rPr>
        <w:t>using</w:t>
      </w:r>
      <w:r>
        <w:t xml:space="preserve"> namespace sict;</w:t>
      </w:r>
    </w:p>
    <w:p w14:paraId="292AC8FD" w14:textId="77777777" w:rsidR="00DF3B18" w:rsidRDefault="00DF3B18" w:rsidP="00962E5A">
      <w:pPr>
        <w:pStyle w:val="SourceCode"/>
      </w:pPr>
    </w:p>
    <w:p w14:paraId="696D5B0A" w14:textId="77777777" w:rsidR="00DF3B18" w:rsidRDefault="00DF3B18" w:rsidP="00962E5A">
      <w:pPr>
        <w:pStyle w:val="SourceCode"/>
      </w:pPr>
      <w:r>
        <w:rPr>
          <w:color w:val="0000FF"/>
        </w:rPr>
        <w:t>void</w:t>
      </w:r>
      <w:r>
        <w:t xml:space="preserve"> read(sict::</w:t>
      </w:r>
      <w:r>
        <w:rPr>
          <w:color w:val="2B91AF"/>
        </w:rPr>
        <w:t>CellPhone</w:t>
      </w:r>
      <w:r>
        <w:t xml:space="preserve">&amp; </w:t>
      </w:r>
      <w:r>
        <w:rPr>
          <w:color w:val="808080"/>
        </w:rPr>
        <w:t>phone</w:t>
      </w:r>
      <w:r>
        <w:t>);</w:t>
      </w:r>
    </w:p>
    <w:p w14:paraId="234A7343" w14:textId="77777777" w:rsidR="00DF3B18" w:rsidRDefault="00DF3B18" w:rsidP="00962E5A">
      <w:pPr>
        <w:pStyle w:val="SourceCode"/>
      </w:pPr>
    </w:p>
    <w:p w14:paraId="7A34A901" w14:textId="77777777" w:rsidR="00DF3B18" w:rsidRDefault="00DF3B18" w:rsidP="00962E5A">
      <w:pPr>
        <w:pStyle w:val="SourceCode"/>
      </w:pPr>
      <w:r>
        <w:rPr>
          <w:color w:val="0000FF"/>
        </w:rPr>
        <w:t>int</w:t>
      </w:r>
      <w:r>
        <w:t xml:space="preserve"> main()</w:t>
      </w:r>
    </w:p>
    <w:p w14:paraId="51447922" w14:textId="77777777" w:rsidR="00DF3B18" w:rsidRDefault="00DF3B18" w:rsidP="00962E5A">
      <w:pPr>
        <w:pStyle w:val="SourceCode"/>
      </w:pPr>
      <w:r>
        <w:t>{</w:t>
      </w:r>
    </w:p>
    <w:p w14:paraId="4AE7EB3D" w14:textId="77777777" w:rsidR="00DF3B18" w:rsidRDefault="00DF3B18" w:rsidP="00962E5A">
      <w:pPr>
        <w:pStyle w:val="SourceCode"/>
      </w:pPr>
      <w:r>
        <w:tab/>
      </w:r>
      <w:r>
        <w:rPr>
          <w:color w:val="0000FF"/>
        </w:rPr>
        <w:t>int</w:t>
      </w:r>
      <w:r>
        <w:t xml:space="preserve"> count = </w:t>
      </w:r>
      <w:r w:rsidRPr="005A58EF">
        <w:rPr>
          <w:rStyle w:val="CNumber"/>
        </w:rPr>
        <w:t>0</w:t>
      </w:r>
      <w:r>
        <w:t>;</w:t>
      </w:r>
    </w:p>
    <w:p w14:paraId="3E384D7D" w14:textId="77777777" w:rsidR="00DF3B18" w:rsidRPr="00DF3B18" w:rsidRDefault="00DF3B18" w:rsidP="00962E5A">
      <w:pPr>
        <w:pStyle w:val="SourceCode"/>
        <w:rPr>
          <w:rStyle w:val="CComment"/>
          <w:rFonts w:eastAsiaTheme="minorHAnsi"/>
        </w:rPr>
      </w:pPr>
      <w:r>
        <w:tab/>
      </w:r>
      <w:r w:rsidRPr="00DF3B18">
        <w:rPr>
          <w:rStyle w:val="CComment"/>
          <w:rFonts w:eastAsiaTheme="minorHAnsi"/>
        </w:rPr>
        <w:t xml:space="preserve">// </w:t>
      </w:r>
      <w:r w:rsidRPr="00DF3B18">
        <w:rPr>
          <w:rStyle w:val="CComment"/>
          <w:rFonts w:eastAsiaTheme="minorHAnsi"/>
          <w:b/>
          <w:color w:val="FF0000"/>
        </w:rPr>
        <w:t>TODO:</w:t>
      </w:r>
      <w:r w:rsidRPr="00DF3B18">
        <w:rPr>
          <w:rStyle w:val="CComment"/>
          <w:rFonts w:eastAsiaTheme="minorHAnsi"/>
        </w:rPr>
        <w:t xml:space="preserve"> declare the pPhones pointer here (don't forget to initialize it)</w:t>
      </w:r>
    </w:p>
    <w:p w14:paraId="11019572" w14:textId="77777777" w:rsidR="00DF3B18" w:rsidRDefault="00DF3B18" w:rsidP="00962E5A">
      <w:pPr>
        <w:pStyle w:val="SourceCode"/>
      </w:pPr>
    </w:p>
    <w:p w14:paraId="04CEF283" w14:textId="77777777" w:rsidR="00DF3B18" w:rsidRDefault="00DF3B18" w:rsidP="00962E5A">
      <w:pPr>
        <w:pStyle w:val="SourceCode"/>
      </w:pPr>
    </w:p>
    <w:p w14:paraId="123A32A1" w14:textId="77777777" w:rsidR="00DF3B18" w:rsidRDefault="00DF3B18" w:rsidP="00962E5A">
      <w:pPr>
        <w:pStyle w:val="SourceCode"/>
      </w:pPr>
      <w:r>
        <w:tab/>
        <w:t xml:space="preserve">cout </w:t>
      </w:r>
      <w:r>
        <w:rPr>
          <w:color w:val="008080"/>
        </w:rPr>
        <w:t>&lt;&lt;</w:t>
      </w:r>
      <w:r>
        <w:t xml:space="preserve"> </w:t>
      </w:r>
      <w:r>
        <w:rPr>
          <w:color w:val="A31515"/>
        </w:rPr>
        <w:t>"=========="</w:t>
      </w:r>
      <w:r>
        <w:t xml:space="preserve"> </w:t>
      </w:r>
      <w:r>
        <w:rPr>
          <w:color w:val="008080"/>
        </w:rPr>
        <w:t>&lt;&lt;</w:t>
      </w:r>
      <w:r>
        <w:t xml:space="preserve"> endl</w:t>
      </w:r>
    </w:p>
    <w:p w14:paraId="5DB51650" w14:textId="77777777" w:rsidR="00DF3B18" w:rsidRDefault="00DF3B18" w:rsidP="00962E5A">
      <w:pPr>
        <w:pStyle w:val="SourceCode"/>
      </w:pPr>
      <w:r>
        <w:tab/>
        <w:t xml:space="preserve">     </w:t>
      </w:r>
      <w:r>
        <w:rPr>
          <w:color w:val="008080"/>
        </w:rPr>
        <w:t>&lt;&lt;</w:t>
      </w:r>
      <w:r>
        <w:t xml:space="preserve"> </w:t>
      </w:r>
      <w:r>
        <w:rPr>
          <w:color w:val="A31515"/>
        </w:rPr>
        <w:t>"Input data"</w:t>
      </w:r>
      <w:r>
        <w:t xml:space="preserve"> </w:t>
      </w:r>
      <w:r>
        <w:rPr>
          <w:color w:val="008080"/>
        </w:rPr>
        <w:t>&lt;&lt;</w:t>
      </w:r>
      <w:r>
        <w:t xml:space="preserve"> endl</w:t>
      </w:r>
    </w:p>
    <w:p w14:paraId="0725F460" w14:textId="77777777" w:rsidR="00DF3B18" w:rsidRDefault="00DF3B18" w:rsidP="00962E5A">
      <w:pPr>
        <w:pStyle w:val="SourceCode"/>
      </w:pPr>
      <w:r>
        <w:tab/>
        <w:t xml:space="preserve">     </w:t>
      </w:r>
      <w:r>
        <w:rPr>
          <w:color w:val="008080"/>
        </w:rPr>
        <w:t>&lt;&lt;</w:t>
      </w:r>
      <w:r>
        <w:t xml:space="preserve"> </w:t>
      </w:r>
      <w:r>
        <w:rPr>
          <w:color w:val="A31515"/>
        </w:rPr>
        <w:t>"=========="</w:t>
      </w:r>
      <w:r>
        <w:t xml:space="preserve"> </w:t>
      </w:r>
      <w:r>
        <w:rPr>
          <w:color w:val="008080"/>
        </w:rPr>
        <w:t>&lt;&lt;</w:t>
      </w:r>
      <w:r>
        <w:t xml:space="preserve"> endl</w:t>
      </w:r>
    </w:p>
    <w:p w14:paraId="561CBD46" w14:textId="77777777" w:rsidR="00DF3B18" w:rsidRDefault="00DF3B18" w:rsidP="00962E5A">
      <w:pPr>
        <w:pStyle w:val="SourceCode"/>
      </w:pPr>
      <w:r>
        <w:tab/>
        <w:t xml:space="preserve">     </w:t>
      </w:r>
      <w:r>
        <w:rPr>
          <w:color w:val="008080"/>
        </w:rPr>
        <w:t>&lt;&lt;</w:t>
      </w:r>
      <w:r>
        <w:t xml:space="preserve"> "Enter the number of phones: ";</w:t>
      </w:r>
    </w:p>
    <w:p w14:paraId="2795FB53" w14:textId="77777777" w:rsidR="00DF3B18" w:rsidRDefault="00DF3B18" w:rsidP="00962E5A">
      <w:pPr>
        <w:pStyle w:val="SourceCode"/>
      </w:pPr>
      <w:r>
        <w:tab/>
        <w:t xml:space="preserve">cin </w:t>
      </w:r>
      <w:r>
        <w:rPr>
          <w:color w:val="008080"/>
        </w:rPr>
        <w:t>&gt;&gt;</w:t>
      </w:r>
      <w:r>
        <w:t xml:space="preserve"> count;</w:t>
      </w:r>
    </w:p>
    <w:p w14:paraId="3FD77146" w14:textId="77777777" w:rsidR="00DF3B18" w:rsidRDefault="00DF3B18" w:rsidP="00962E5A">
      <w:pPr>
        <w:pStyle w:val="SourceCode"/>
      </w:pPr>
      <w:r>
        <w:tab/>
        <w:t>cin.ignore();</w:t>
      </w:r>
    </w:p>
    <w:p w14:paraId="47216744" w14:textId="77777777" w:rsidR="00DF3B18" w:rsidRDefault="00DF3B18" w:rsidP="00962E5A">
      <w:pPr>
        <w:pStyle w:val="SourceCode"/>
      </w:pPr>
    </w:p>
    <w:p w14:paraId="67837790" w14:textId="77777777" w:rsidR="00DF3B18" w:rsidRDefault="00DF3B18" w:rsidP="00962E5A">
      <w:pPr>
        <w:pStyle w:val="SourceCode"/>
      </w:pPr>
      <w:r>
        <w:tab/>
      </w:r>
      <w:r>
        <w:rPr>
          <w:color w:val="0000FF"/>
        </w:rPr>
        <w:t>if</w:t>
      </w:r>
      <w:r>
        <w:t xml:space="preserve"> (count &lt; </w:t>
      </w:r>
      <w:r w:rsidRPr="005A58EF">
        <w:rPr>
          <w:rStyle w:val="CNumber"/>
        </w:rPr>
        <w:t>1</w:t>
      </w:r>
      <w:r>
        <w:t xml:space="preserve">) </w:t>
      </w:r>
      <w:r>
        <w:rPr>
          <w:color w:val="0000FF"/>
        </w:rPr>
        <w:t>return</w:t>
      </w:r>
      <w:r>
        <w:t xml:space="preserve"> </w:t>
      </w:r>
      <w:r w:rsidRPr="005A58EF">
        <w:rPr>
          <w:rStyle w:val="CNumber"/>
        </w:rPr>
        <w:t>1</w:t>
      </w:r>
      <w:r>
        <w:t>;</w:t>
      </w:r>
    </w:p>
    <w:p w14:paraId="398EC3AD" w14:textId="77777777" w:rsidR="00DF3B18" w:rsidRDefault="00DF3B18" w:rsidP="00962E5A">
      <w:pPr>
        <w:pStyle w:val="SourceCode"/>
      </w:pPr>
    </w:p>
    <w:p w14:paraId="34F5A10F" w14:textId="77777777" w:rsidR="00DF3B18" w:rsidRPr="00DF3B18" w:rsidRDefault="00DF3B18" w:rsidP="00962E5A">
      <w:pPr>
        <w:pStyle w:val="SourceCode"/>
        <w:rPr>
          <w:rStyle w:val="CComment"/>
          <w:rFonts w:eastAsiaTheme="minorHAnsi"/>
        </w:rPr>
      </w:pPr>
      <w:r>
        <w:tab/>
      </w:r>
      <w:r w:rsidRPr="00DF3B18">
        <w:rPr>
          <w:rStyle w:val="CComment"/>
          <w:rFonts w:eastAsiaTheme="minorHAnsi"/>
        </w:rPr>
        <w:t xml:space="preserve">// </w:t>
      </w:r>
      <w:r w:rsidRPr="00DF3B18">
        <w:rPr>
          <w:rStyle w:val="CComment"/>
          <w:rFonts w:eastAsiaTheme="minorHAnsi"/>
          <w:b/>
          <w:color w:val="FF0000"/>
        </w:rPr>
        <w:t>TODO:</w:t>
      </w:r>
      <w:r w:rsidRPr="00DF3B18">
        <w:rPr>
          <w:rStyle w:val="CComment"/>
          <w:rFonts w:eastAsiaTheme="minorHAnsi"/>
        </w:rPr>
        <w:t xml:space="preserve"> allocate dynamic memory here for the pPhones pointer</w:t>
      </w:r>
    </w:p>
    <w:p w14:paraId="4E3094CA" w14:textId="77777777" w:rsidR="00DF3B18" w:rsidRDefault="00DF3B18" w:rsidP="00962E5A">
      <w:pPr>
        <w:pStyle w:val="SourceCode"/>
      </w:pPr>
    </w:p>
    <w:p w14:paraId="38C8E924" w14:textId="77777777" w:rsidR="00DF3B18" w:rsidRDefault="00DF3B18" w:rsidP="00962E5A">
      <w:pPr>
        <w:pStyle w:val="SourceCode"/>
      </w:pPr>
    </w:p>
    <w:p w14:paraId="0EA4E92A" w14:textId="77777777" w:rsidR="00DF3B18" w:rsidRDefault="00DF3B18" w:rsidP="00962E5A">
      <w:pPr>
        <w:pStyle w:val="SourceCode"/>
      </w:pPr>
      <w:r>
        <w:tab/>
      </w:r>
      <w:r>
        <w:rPr>
          <w:color w:val="0000FF"/>
        </w:rPr>
        <w:t>for</w:t>
      </w:r>
      <w:r>
        <w:t xml:space="preserve"> (</w:t>
      </w:r>
      <w:r>
        <w:rPr>
          <w:color w:val="0000FF"/>
        </w:rPr>
        <w:t>int</w:t>
      </w:r>
      <w:r>
        <w:t xml:space="preserve"> i = </w:t>
      </w:r>
      <w:r w:rsidRPr="005A58EF">
        <w:rPr>
          <w:rStyle w:val="CNumber"/>
        </w:rPr>
        <w:t>0</w:t>
      </w:r>
      <w:r>
        <w:t>; i &lt; count; ++i) {</w:t>
      </w:r>
    </w:p>
    <w:p w14:paraId="6791B6FD" w14:textId="77777777" w:rsidR="00DF3B18" w:rsidRDefault="00DF3B18" w:rsidP="00962E5A">
      <w:pPr>
        <w:pStyle w:val="SourceCode"/>
      </w:pPr>
      <w:r>
        <w:tab/>
      </w:r>
      <w:r>
        <w:tab/>
        <w:t xml:space="preserve">cout </w:t>
      </w:r>
      <w:r>
        <w:rPr>
          <w:color w:val="008080"/>
        </w:rPr>
        <w:t>&lt;&lt;</w:t>
      </w:r>
      <w:r>
        <w:t xml:space="preserve"> </w:t>
      </w:r>
      <w:r>
        <w:rPr>
          <w:color w:val="A31515"/>
        </w:rPr>
        <w:t>"Phone #"</w:t>
      </w:r>
      <w:r>
        <w:t xml:space="preserve"> </w:t>
      </w:r>
      <w:r>
        <w:rPr>
          <w:color w:val="008080"/>
        </w:rPr>
        <w:t>&lt;&lt;</w:t>
      </w:r>
      <w:r>
        <w:t xml:space="preserve"> i + </w:t>
      </w:r>
      <w:r w:rsidRPr="005A58EF">
        <w:rPr>
          <w:rStyle w:val="CNumber"/>
        </w:rPr>
        <w:t>1</w:t>
      </w:r>
      <w:r>
        <w:t xml:space="preserve"> </w:t>
      </w:r>
      <w:r>
        <w:rPr>
          <w:color w:val="008080"/>
        </w:rPr>
        <w:t>&lt;&lt;</w:t>
      </w:r>
      <w:r>
        <w:t xml:space="preserve"> </w:t>
      </w:r>
      <w:r>
        <w:rPr>
          <w:color w:val="A31515"/>
        </w:rPr>
        <w:t>": "</w:t>
      </w:r>
      <w:r>
        <w:t xml:space="preserve"> </w:t>
      </w:r>
      <w:r>
        <w:rPr>
          <w:color w:val="008080"/>
        </w:rPr>
        <w:t>&lt;&lt;</w:t>
      </w:r>
      <w:r>
        <w:t xml:space="preserve"> endl;</w:t>
      </w:r>
    </w:p>
    <w:p w14:paraId="5C25F3BB" w14:textId="77777777" w:rsidR="00DF3B18" w:rsidRPr="00DF3B18" w:rsidRDefault="00DF3B18" w:rsidP="00962E5A">
      <w:pPr>
        <w:pStyle w:val="SourceCode"/>
        <w:rPr>
          <w:rStyle w:val="CComment"/>
          <w:rFonts w:eastAsiaTheme="minorHAnsi"/>
        </w:rPr>
      </w:pPr>
      <w:r>
        <w:tab/>
      </w:r>
      <w:r>
        <w:tab/>
      </w:r>
      <w:r w:rsidRPr="00DF3B18">
        <w:rPr>
          <w:rStyle w:val="CComment"/>
          <w:rFonts w:eastAsiaTheme="minorHAnsi"/>
        </w:rPr>
        <w:t xml:space="preserve">// </w:t>
      </w:r>
      <w:r w:rsidRPr="00DF3B18">
        <w:rPr>
          <w:rStyle w:val="CComment"/>
          <w:rFonts w:eastAsiaTheme="minorHAnsi"/>
          <w:b/>
          <w:color w:val="FF0000"/>
        </w:rPr>
        <w:t>TODO:</w:t>
      </w:r>
      <w:r w:rsidRPr="00DF3B18">
        <w:rPr>
          <w:rStyle w:val="CComment"/>
          <w:rFonts w:eastAsiaTheme="minorHAnsi"/>
        </w:rPr>
        <w:t xml:space="preserve"> add code to accept user input for Phone i</w:t>
      </w:r>
    </w:p>
    <w:p w14:paraId="37043562" w14:textId="77777777" w:rsidR="00DF3B18" w:rsidRDefault="00DF3B18" w:rsidP="00962E5A">
      <w:pPr>
        <w:pStyle w:val="SourceCode"/>
      </w:pPr>
      <w:r>
        <w:tab/>
        <w:t>}</w:t>
      </w:r>
    </w:p>
    <w:p w14:paraId="3780D262" w14:textId="77777777" w:rsidR="00DF3B18" w:rsidRDefault="00DF3B18" w:rsidP="00962E5A">
      <w:pPr>
        <w:pStyle w:val="SourceCode"/>
      </w:pPr>
      <w:r>
        <w:tab/>
        <w:t xml:space="preserve">cout </w:t>
      </w:r>
      <w:r>
        <w:rPr>
          <w:color w:val="008080"/>
        </w:rPr>
        <w:t>&lt;&lt;</w:t>
      </w:r>
      <w:r>
        <w:t xml:space="preserve"> </w:t>
      </w:r>
      <w:r>
        <w:rPr>
          <w:color w:val="A31515"/>
        </w:rPr>
        <w:t>"=========="</w:t>
      </w:r>
      <w:r>
        <w:t xml:space="preserve"> </w:t>
      </w:r>
      <w:r>
        <w:rPr>
          <w:color w:val="008080"/>
        </w:rPr>
        <w:t>&lt;&lt;</w:t>
      </w:r>
      <w:r>
        <w:t xml:space="preserve"> endl </w:t>
      </w:r>
      <w:r>
        <w:rPr>
          <w:color w:val="008080"/>
        </w:rPr>
        <w:t>&lt;&lt;</w:t>
      </w:r>
      <w:r>
        <w:t xml:space="preserve"> endl;</w:t>
      </w:r>
    </w:p>
    <w:p w14:paraId="6413D503" w14:textId="77777777" w:rsidR="00DF3B18" w:rsidRDefault="00DF3B18" w:rsidP="00962E5A">
      <w:pPr>
        <w:pStyle w:val="SourceCode"/>
      </w:pPr>
    </w:p>
    <w:p w14:paraId="67DFC501" w14:textId="77777777" w:rsidR="00DF3B18" w:rsidRPr="00DF3B18" w:rsidRDefault="00DF3B18" w:rsidP="00962E5A">
      <w:pPr>
        <w:pStyle w:val="SourceCode"/>
        <w:rPr>
          <w:rStyle w:val="CComment"/>
          <w:rFonts w:eastAsiaTheme="minorHAnsi"/>
        </w:rPr>
      </w:pPr>
      <w:r>
        <w:tab/>
      </w:r>
      <w:r w:rsidRPr="00DF3B18">
        <w:rPr>
          <w:rStyle w:val="CComment"/>
          <w:rFonts w:eastAsiaTheme="minorHAnsi"/>
        </w:rPr>
        <w:t>// testing that "display(...)" works</w:t>
      </w:r>
    </w:p>
    <w:p w14:paraId="0E95AD4E" w14:textId="77777777" w:rsidR="00DF3B18" w:rsidRDefault="00DF3B18" w:rsidP="00962E5A">
      <w:pPr>
        <w:pStyle w:val="SourceCode"/>
      </w:pPr>
      <w:r>
        <w:tab/>
        <w:t xml:space="preserve">cout </w:t>
      </w:r>
      <w:r>
        <w:rPr>
          <w:color w:val="008080"/>
        </w:rPr>
        <w:t>&lt;&lt;</w:t>
      </w:r>
      <w:r>
        <w:t xml:space="preserve"> "------------------------------" </w:t>
      </w:r>
      <w:r>
        <w:rPr>
          <w:color w:val="008080"/>
        </w:rPr>
        <w:t>&lt;&lt;</w:t>
      </w:r>
      <w:r>
        <w:t xml:space="preserve"> endl</w:t>
      </w:r>
    </w:p>
    <w:p w14:paraId="1F263911" w14:textId="77777777" w:rsidR="00DF3B18" w:rsidRDefault="00DF3B18" w:rsidP="00962E5A">
      <w:pPr>
        <w:pStyle w:val="SourceCode"/>
      </w:pPr>
      <w:r>
        <w:tab/>
        <w:t xml:space="preserve">     </w:t>
      </w:r>
      <w:r>
        <w:rPr>
          <w:color w:val="008080"/>
        </w:rPr>
        <w:t>&lt;&lt;</w:t>
      </w:r>
      <w:r>
        <w:t xml:space="preserve"> "The 1st phone entered is" </w:t>
      </w:r>
      <w:r>
        <w:rPr>
          <w:color w:val="008080"/>
        </w:rPr>
        <w:t>&lt;&lt;</w:t>
      </w:r>
      <w:r>
        <w:t xml:space="preserve"> endl</w:t>
      </w:r>
    </w:p>
    <w:p w14:paraId="18680FB4" w14:textId="77777777" w:rsidR="00DF3B18" w:rsidRDefault="00DF3B18" w:rsidP="00962E5A">
      <w:pPr>
        <w:pStyle w:val="SourceCode"/>
      </w:pPr>
      <w:r>
        <w:tab/>
        <w:t xml:space="preserve">     </w:t>
      </w:r>
      <w:r>
        <w:rPr>
          <w:color w:val="008080"/>
        </w:rPr>
        <w:t>&lt;&lt;</w:t>
      </w:r>
      <w:r>
        <w:t xml:space="preserve"> "------------------------------" </w:t>
      </w:r>
      <w:r>
        <w:rPr>
          <w:color w:val="008080"/>
        </w:rPr>
        <w:t>&lt;&lt;</w:t>
      </w:r>
      <w:r>
        <w:t xml:space="preserve"> endl;</w:t>
      </w:r>
    </w:p>
    <w:p w14:paraId="6B2F2DA7" w14:textId="77777777" w:rsidR="00DF3B18" w:rsidRDefault="00DF3B18" w:rsidP="00962E5A">
      <w:pPr>
        <w:pStyle w:val="SourceCode"/>
      </w:pPr>
      <w:r>
        <w:tab/>
        <w:t>sict::display(pPhones[</w:t>
      </w:r>
      <w:r w:rsidRPr="005A58EF">
        <w:rPr>
          <w:rStyle w:val="CNumber"/>
        </w:rPr>
        <w:t>0</w:t>
      </w:r>
      <w:r>
        <w:t>]);</w:t>
      </w:r>
    </w:p>
    <w:p w14:paraId="0BF74187" w14:textId="77777777" w:rsidR="00DF3B18" w:rsidRDefault="00DF3B18" w:rsidP="00962E5A">
      <w:pPr>
        <w:pStyle w:val="SourceCode"/>
      </w:pPr>
      <w:r>
        <w:tab/>
        <w:t xml:space="preserve">cout </w:t>
      </w:r>
      <w:r>
        <w:rPr>
          <w:color w:val="008080"/>
        </w:rPr>
        <w:t>&lt;&lt;</w:t>
      </w:r>
      <w:r>
        <w:t xml:space="preserve"> "------------------------------" </w:t>
      </w:r>
      <w:r>
        <w:rPr>
          <w:color w:val="008080"/>
        </w:rPr>
        <w:t>&lt;&lt;</w:t>
      </w:r>
      <w:r>
        <w:t xml:space="preserve"> endl </w:t>
      </w:r>
      <w:r>
        <w:rPr>
          <w:color w:val="008080"/>
        </w:rPr>
        <w:t>&lt;&lt;</w:t>
      </w:r>
      <w:r>
        <w:t xml:space="preserve"> endl;</w:t>
      </w:r>
    </w:p>
    <w:p w14:paraId="27999436" w14:textId="77777777" w:rsidR="00DF3B18" w:rsidRDefault="00DF3B18" w:rsidP="00962E5A">
      <w:pPr>
        <w:pStyle w:val="SourceCode"/>
      </w:pPr>
    </w:p>
    <w:p w14:paraId="49D7AFFC" w14:textId="77777777" w:rsidR="00DF3B18" w:rsidRPr="00DF3B18" w:rsidRDefault="00DF3B18" w:rsidP="00962E5A">
      <w:pPr>
        <w:pStyle w:val="SourceCode"/>
        <w:rPr>
          <w:rStyle w:val="CComment"/>
          <w:rFonts w:eastAsiaTheme="minorHAnsi"/>
        </w:rPr>
      </w:pPr>
      <w:r>
        <w:tab/>
      </w:r>
      <w:r w:rsidRPr="00DF3B18">
        <w:rPr>
          <w:rStyle w:val="CComment"/>
          <w:rFonts w:eastAsiaTheme="minorHAnsi"/>
        </w:rPr>
        <w:t>// expand the array of Phones by 1 element</w:t>
      </w:r>
    </w:p>
    <w:p w14:paraId="7287449D" w14:textId="77777777" w:rsidR="00DF3B18" w:rsidRDefault="00DF3B18" w:rsidP="00962E5A">
      <w:pPr>
        <w:pStyle w:val="SourceCode"/>
      </w:pPr>
      <w:r>
        <w:tab/>
        <w:t>{</w:t>
      </w:r>
    </w:p>
    <w:p w14:paraId="4A6034B8" w14:textId="77777777" w:rsidR="00DF3B18" w:rsidRPr="00DF3B18" w:rsidRDefault="00DF3B18" w:rsidP="00962E5A">
      <w:pPr>
        <w:pStyle w:val="SourceCode"/>
        <w:rPr>
          <w:rStyle w:val="CComment"/>
          <w:rFonts w:eastAsiaTheme="minorHAnsi"/>
        </w:rPr>
      </w:pPr>
      <w:r>
        <w:tab/>
        <w:t xml:space="preserve">    </w:t>
      </w:r>
      <w:r w:rsidRPr="00DF3B18">
        <w:rPr>
          <w:rStyle w:val="CComment"/>
          <w:rFonts w:eastAsiaTheme="minorHAnsi"/>
        </w:rPr>
        <w:t xml:space="preserve">// </w:t>
      </w:r>
      <w:r w:rsidRPr="00DF3B18">
        <w:rPr>
          <w:rStyle w:val="CComment"/>
          <w:rFonts w:eastAsiaTheme="minorHAnsi"/>
          <w:b/>
          <w:color w:val="FF0000"/>
        </w:rPr>
        <w:t>TODO:</w:t>
      </w:r>
      <w:r w:rsidRPr="00DF3B18">
        <w:rPr>
          <w:rStyle w:val="CComment"/>
          <w:rFonts w:eastAsiaTheme="minorHAnsi"/>
        </w:rPr>
        <w:t xml:space="preserve"> allocate dynamic memory for count + 1 Phones</w:t>
      </w:r>
    </w:p>
    <w:p w14:paraId="67D35015" w14:textId="77777777" w:rsidR="00DF3B18" w:rsidRPr="00DF3B18" w:rsidRDefault="00DF3B18" w:rsidP="00962E5A">
      <w:pPr>
        <w:pStyle w:val="SourceCode"/>
        <w:rPr>
          <w:rStyle w:val="CComment"/>
          <w:rFonts w:eastAsiaTheme="minorHAnsi"/>
        </w:rPr>
      </w:pPr>
      <w:r>
        <w:tab/>
        <w:t xml:space="preserve">    </w:t>
      </w:r>
      <w:r w:rsidRPr="00DF3B18">
        <w:rPr>
          <w:rStyle w:val="CComment"/>
          <w:rFonts w:eastAsiaTheme="minorHAnsi"/>
        </w:rPr>
        <w:t xml:space="preserve">// </w:t>
      </w:r>
      <w:r w:rsidRPr="00DF3B18">
        <w:rPr>
          <w:rStyle w:val="CComment"/>
          <w:rFonts w:eastAsiaTheme="minorHAnsi"/>
          <w:b/>
          <w:color w:val="FF0000"/>
        </w:rPr>
        <w:t>TODO:</w:t>
      </w:r>
      <w:r w:rsidRPr="00DF3B18">
        <w:rPr>
          <w:rStyle w:val="CComment"/>
          <w:rFonts w:eastAsiaTheme="minorHAnsi"/>
        </w:rPr>
        <w:t xml:space="preserve"> copy elements from original array into this newly allocated array</w:t>
      </w:r>
    </w:p>
    <w:p w14:paraId="30B41C48" w14:textId="77777777" w:rsidR="00DF3B18" w:rsidRPr="00DF3B18" w:rsidRDefault="00DF3B18" w:rsidP="00962E5A">
      <w:pPr>
        <w:pStyle w:val="SourceCode"/>
        <w:rPr>
          <w:rStyle w:val="CComment"/>
          <w:rFonts w:eastAsiaTheme="minorHAnsi"/>
        </w:rPr>
      </w:pPr>
      <w:r>
        <w:tab/>
        <w:t xml:space="preserve">    </w:t>
      </w:r>
      <w:r w:rsidRPr="00DF3B18">
        <w:rPr>
          <w:rStyle w:val="CComment"/>
          <w:rFonts w:eastAsiaTheme="minorHAnsi"/>
        </w:rPr>
        <w:t xml:space="preserve">// </w:t>
      </w:r>
      <w:r w:rsidRPr="00DF3B18">
        <w:rPr>
          <w:rStyle w:val="CComment"/>
          <w:rFonts w:eastAsiaTheme="minorHAnsi"/>
          <w:b/>
          <w:color w:val="FF0000"/>
        </w:rPr>
        <w:t>TODO:</w:t>
      </w:r>
      <w:r w:rsidRPr="00DF3B18">
        <w:rPr>
          <w:rStyle w:val="CComment"/>
          <w:rFonts w:eastAsiaTheme="minorHAnsi"/>
        </w:rPr>
        <w:t xml:space="preserve"> deallocate the dynamic memory for the original array</w:t>
      </w:r>
    </w:p>
    <w:p w14:paraId="08ADCA28" w14:textId="77777777" w:rsidR="00DF3B18" w:rsidRPr="00DF3B18" w:rsidRDefault="00DF3B18" w:rsidP="00962E5A">
      <w:pPr>
        <w:pStyle w:val="SourceCode"/>
        <w:rPr>
          <w:rStyle w:val="CComment"/>
          <w:rFonts w:eastAsiaTheme="minorHAnsi"/>
        </w:rPr>
      </w:pPr>
      <w:r>
        <w:tab/>
        <w:t xml:space="preserve">    </w:t>
      </w:r>
      <w:r w:rsidRPr="00DF3B18">
        <w:rPr>
          <w:rStyle w:val="CComment"/>
          <w:rFonts w:eastAsiaTheme="minorHAnsi"/>
        </w:rPr>
        <w:t xml:space="preserve">// </w:t>
      </w:r>
      <w:r w:rsidRPr="00DF3B18">
        <w:rPr>
          <w:rStyle w:val="CComment"/>
          <w:rFonts w:eastAsiaTheme="minorHAnsi"/>
          <w:b/>
          <w:color w:val="FF0000"/>
        </w:rPr>
        <w:t>TODO:</w:t>
      </w:r>
      <w:r w:rsidRPr="00DF3B18">
        <w:rPr>
          <w:rStyle w:val="CComment"/>
          <w:rFonts w:eastAsiaTheme="minorHAnsi"/>
        </w:rPr>
        <w:t xml:space="preserve"> copy the address of the newly allocated array into pPhones pointer</w:t>
      </w:r>
    </w:p>
    <w:p w14:paraId="0E310566" w14:textId="77777777" w:rsidR="00DF3B18" w:rsidRDefault="00DF3B18" w:rsidP="00962E5A">
      <w:pPr>
        <w:pStyle w:val="SourceCode"/>
      </w:pPr>
      <w:r>
        <w:tab/>
        <w:t>}</w:t>
      </w:r>
    </w:p>
    <w:p w14:paraId="09A8DB9F" w14:textId="77777777" w:rsidR="00DF3B18" w:rsidRDefault="00DF3B18" w:rsidP="00962E5A">
      <w:pPr>
        <w:pStyle w:val="SourceCode"/>
      </w:pPr>
    </w:p>
    <w:p w14:paraId="2DFE13C4" w14:textId="77777777" w:rsidR="00DF3B18" w:rsidRPr="00DF3B18" w:rsidRDefault="00DF3B18" w:rsidP="00962E5A">
      <w:pPr>
        <w:pStyle w:val="SourceCode"/>
        <w:rPr>
          <w:rStyle w:val="CComment"/>
          <w:rFonts w:eastAsiaTheme="minorHAnsi"/>
        </w:rPr>
      </w:pPr>
      <w:r>
        <w:tab/>
      </w:r>
      <w:r w:rsidRPr="00DF3B18">
        <w:rPr>
          <w:rStyle w:val="CComment"/>
          <w:rFonts w:eastAsiaTheme="minorHAnsi"/>
        </w:rPr>
        <w:t>// add the new Phone</w:t>
      </w:r>
    </w:p>
    <w:p w14:paraId="0749181B" w14:textId="77777777" w:rsidR="00DF3B18" w:rsidRDefault="00DF3B18" w:rsidP="00962E5A">
      <w:pPr>
        <w:pStyle w:val="SourceCode"/>
      </w:pPr>
      <w:r>
        <w:tab/>
        <w:t xml:space="preserve">cout </w:t>
      </w:r>
      <w:r>
        <w:rPr>
          <w:color w:val="008080"/>
        </w:rPr>
        <w:t>&lt;&lt;</w:t>
      </w:r>
      <w:r>
        <w:t xml:space="preserve"> "==========\n"</w:t>
      </w:r>
    </w:p>
    <w:p w14:paraId="1A2E6561" w14:textId="77777777" w:rsidR="00DF3B18" w:rsidRDefault="00DF3B18" w:rsidP="00962E5A">
      <w:pPr>
        <w:pStyle w:val="SourceCode"/>
      </w:pPr>
      <w:r>
        <w:tab/>
        <w:t xml:space="preserve">     </w:t>
      </w:r>
      <w:r>
        <w:rPr>
          <w:color w:val="008080"/>
        </w:rPr>
        <w:t>&lt;&lt;</w:t>
      </w:r>
      <w:r>
        <w:t xml:space="preserve"> "Input data\n"</w:t>
      </w:r>
    </w:p>
    <w:p w14:paraId="00F3FC1B" w14:textId="77777777" w:rsidR="00DF3B18" w:rsidRDefault="00DF3B18" w:rsidP="00962E5A">
      <w:pPr>
        <w:pStyle w:val="SourceCode"/>
      </w:pPr>
      <w:r>
        <w:tab/>
        <w:t xml:space="preserve">     </w:t>
      </w:r>
      <w:r>
        <w:rPr>
          <w:color w:val="008080"/>
        </w:rPr>
        <w:t>&lt;&lt;</w:t>
      </w:r>
      <w:r>
        <w:t xml:space="preserve"> "==========\n"</w:t>
      </w:r>
    </w:p>
    <w:p w14:paraId="2B1B3E53" w14:textId="77777777" w:rsidR="00DF3B18" w:rsidRDefault="00DF3B18" w:rsidP="00962E5A">
      <w:pPr>
        <w:pStyle w:val="SourceCode"/>
      </w:pPr>
      <w:r>
        <w:tab/>
        <w:t xml:space="preserve">     </w:t>
      </w:r>
      <w:r>
        <w:rPr>
          <w:color w:val="008080"/>
        </w:rPr>
        <w:t>&lt;&lt;</w:t>
      </w:r>
      <w:r>
        <w:t xml:space="preserve"> </w:t>
      </w:r>
      <w:r>
        <w:rPr>
          <w:color w:val="A31515"/>
        </w:rPr>
        <w:t>"Phone #"</w:t>
      </w:r>
      <w:r>
        <w:t xml:space="preserve"> </w:t>
      </w:r>
      <w:r>
        <w:rPr>
          <w:color w:val="008080"/>
        </w:rPr>
        <w:t>&lt;&lt;</w:t>
      </w:r>
      <w:r>
        <w:t xml:space="preserve"> count + </w:t>
      </w:r>
      <w:r w:rsidRPr="005A58EF">
        <w:rPr>
          <w:rStyle w:val="CNumber"/>
        </w:rPr>
        <w:t>1</w:t>
      </w:r>
      <w:r>
        <w:t xml:space="preserve"> </w:t>
      </w:r>
      <w:r>
        <w:rPr>
          <w:color w:val="008080"/>
        </w:rPr>
        <w:t>&lt;&lt;</w:t>
      </w:r>
      <w:r>
        <w:t xml:space="preserve"> </w:t>
      </w:r>
      <w:r>
        <w:rPr>
          <w:color w:val="A31515"/>
        </w:rPr>
        <w:t>": "</w:t>
      </w:r>
      <w:r>
        <w:t xml:space="preserve"> </w:t>
      </w:r>
      <w:r>
        <w:rPr>
          <w:color w:val="008080"/>
        </w:rPr>
        <w:t>&lt;&lt;</w:t>
      </w:r>
      <w:r>
        <w:t xml:space="preserve"> endl;</w:t>
      </w:r>
    </w:p>
    <w:p w14:paraId="4F32B791" w14:textId="77777777" w:rsidR="00DF3B18" w:rsidRPr="00DF3B18" w:rsidRDefault="00DF3B18" w:rsidP="00962E5A">
      <w:pPr>
        <w:pStyle w:val="SourceCode"/>
        <w:rPr>
          <w:rStyle w:val="CComment"/>
          <w:rFonts w:eastAsiaTheme="minorHAnsi"/>
        </w:rPr>
      </w:pPr>
      <w:r>
        <w:tab/>
      </w:r>
      <w:r w:rsidRPr="00DF3B18">
        <w:rPr>
          <w:rStyle w:val="CComment"/>
          <w:rFonts w:eastAsiaTheme="minorHAnsi"/>
        </w:rPr>
        <w:t xml:space="preserve">// </w:t>
      </w:r>
      <w:r w:rsidRPr="00DF3B18">
        <w:rPr>
          <w:rStyle w:val="CComment"/>
          <w:rFonts w:eastAsiaTheme="minorHAnsi"/>
          <w:b/>
          <w:color w:val="FF0000"/>
        </w:rPr>
        <w:t>TODO:</w:t>
      </w:r>
      <w:r w:rsidRPr="00DF3B18">
        <w:rPr>
          <w:rStyle w:val="CComment"/>
          <w:rFonts w:eastAsiaTheme="minorHAnsi"/>
        </w:rPr>
        <w:t xml:space="preserve"> accept input for the new element in the array</w:t>
      </w:r>
    </w:p>
    <w:p w14:paraId="67B90A9B" w14:textId="77777777" w:rsidR="00DF3B18" w:rsidRDefault="00DF3B18" w:rsidP="00962E5A">
      <w:pPr>
        <w:pStyle w:val="SourceCode"/>
      </w:pPr>
    </w:p>
    <w:p w14:paraId="40D8C50F" w14:textId="77777777" w:rsidR="00DF3B18" w:rsidRDefault="00DF3B18" w:rsidP="00962E5A">
      <w:pPr>
        <w:pStyle w:val="SourceCode"/>
      </w:pPr>
    </w:p>
    <w:p w14:paraId="570CA7BD" w14:textId="77777777" w:rsidR="00DF3B18" w:rsidRDefault="00DF3B18" w:rsidP="00962E5A">
      <w:pPr>
        <w:pStyle w:val="SourceCode"/>
      </w:pPr>
      <w:r>
        <w:lastRenderedPageBreak/>
        <w:tab/>
        <w:t>count++;</w:t>
      </w:r>
    </w:p>
    <w:p w14:paraId="1B8BEEF4" w14:textId="77777777" w:rsidR="00DF3B18" w:rsidRDefault="00DF3B18" w:rsidP="00962E5A">
      <w:pPr>
        <w:pStyle w:val="SourceCode"/>
      </w:pPr>
      <w:r>
        <w:tab/>
        <w:t xml:space="preserve">cout </w:t>
      </w:r>
      <w:r>
        <w:rPr>
          <w:color w:val="008080"/>
        </w:rPr>
        <w:t>&lt;&lt;</w:t>
      </w:r>
      <w:r>
        <w:t xml:space="preserve"> </w:t>
      </w:r>
      <w:r>
        <w:rPr>
          <w:color w:val="A31515"/>
        </w:rPr>
        <w:t>"==========\n"</w:t>
      </w:r>
      <w:r>
        <w:t xml:space="preserve"> </w:t>
      </w:r>
      <w:r>
        <w:rPr>
          <w:color w:val="008080"/>
        </w:rPr>
        <w:t>&lt;&lt;</w:t>
      </w:r>
      <w:r>
        <w:t xml:space="preserve"> endl;</w:t>
      </w:r>
    </w:p>
    <w:p w14:paraId="625AD2B1" w14:textId="77777777" w:rsidR="00DF3B18" w:rsidRDefault="00DF3B18" w:rsidP="00962E5A">
      <w:pPr>
        <w:pStyle w:val="SourceCode"/>
      </w:pPr>
    </w:p>
    <w:p w14:paraId="5151B827" w14:textId="77777777" w:rsidR="00DF3B18" w:rsidRPr="00DF3B18" w:rsidRDefault="00DF3B18" w:rsidP="00962E5A">
      <w:pPr>
        <w:pStyle w:val="SourceCode"/>
        <w:rPr>
          <w:rStyle w:val="CComment"/>
          <w:rFonts w:eastAsiaTheme="minorHAnsi"/>
        </w:rPr>
      </w:pPr>
      <w:r>
        <w:tab/>
      </w:r>
      <w:r w:rsidRPr="00DF3B18">
        <w:rPr>
          <w:rStyle w:val="CComment"/>
          <w:rFonts w:eastAsiaTheme="minorHAnsi"/>
        </w:rPr>
        <w:t>// testing that the overload of "display(...)" works</w:t>
      </w:r>
    </w:p>
    <w:p w14:paraId="47128091" w14:textId="77777777" w:rsidR="00DF3B18" w:rsidRDefault="00DF3B18" w:rsidP="00962E5A">
      <w:pPr>
        <w:pStyle w:val="SourceCode"/>
      </w:pPr>
      <w:r>
        <w:tab/>
        <w:t>sict::display(pPhones, count);</w:t>
      </w:r>
    </w:p>
    <w:p w14:paraId="2BDB10B2" w14:textId="77777777" w:rsidR="00DF3B18" w:rsidRDefault="00DF3B18" w:rsidP="00962E5A">
      <w:pPr>
        <w:pStyle w:val="SourceCode"/>
      </w:pPr>
      <w:r>
        <w:tab/>
        <w:t xml:space="preserve">cout </w:t>
      </w:r>
      <w:r>
        <w:rPr>
          <w:color w:val="008080"/>
        </w:rPr>
        <w:t>&lt;&lt;</w:t>
      </w:r>
      <w:r>
        <w:t xml:space="preserve"> endl;</w:t>
      </w:r>
    </w:p>
    <w:p w14:paraId="0E1C4439" w14:textId="77777777" w:rsidR="00DF3B18" w:rsidRDefault="00DF3B18" w:rsidP="00962E5A">
      <w:pPr>
        <w:pStyle w:val="SourceCode"/>
      </w:pPr>
    </w:p>
    <w:p w14:paraId="6D720417" w14:textId="77777777" w:rsidR="00DF3B18" w:rsidRPr="00DF3B18" w:rsidRDefault="00DF3B18" w:rsidP="00962E5A">
      <w:pPr>
        <w:pStyle w:val="SourceCode"/>
        <w:rPr>
          <w:rStyle w:val="CComment"/>
          <w:rFonts w:eastAsiaTheme="minorHAnsi"/>
        </w:rPr>
      </w:pPr>
      <w:r>
        <w:tab/>
      </w:r>
      <w:r w:rsidRPr="00DF3B18">
        <w:rPr>
          <w:rStyle w:val="CComment"/>
          <w:rFonts w:eastAsiaTheme="minorHAnsi"/>
        </w:rPr>
        <w:t xml:space="preserve">// </w:t>
      </w:r>
      <w:r w:rsidRPr="00DF3B18">
        <w:rPr>
          <w:rStyle w:val="CComment"/>
          <w:rFonts w:eastAsiaTheme="minorHAnsi"/>
          <w:b/>
          <w:color w:val="FF0000"/>
        </w:rPr>
        <w:t>TODO:</w:t>
      </w:r>
      <w:r w:rsidRPr="00DF3B18">
        <w:rPr>
          <w:rStyle w:val="CComment"/>
          <w:rFonts w:eastAsiaTheme="minorHAnsi"/>
        </w:rPr>
        <w:t xml:space="preserve"> deallocate the dynamic memory here</w:t>
      </w:r>
    </w:p>
    <w:p w14:paraId="4A13C7D6" w14:textId="77777777" w:rsidR="00DF3B18" w:rsidRDefault="00DF3B18" w:rsidP="00962E5A">
      <w:pPr>
        <w:pStyle w:val="SourceCode"/>
      </w:pPr>
    </w:p>
    <w:p w14:paraId="73E642B7" w14:textId="77777777" w:rsidR="00DF3B18" w:rsidRDefault="00DF3B18" w:rsidP="00962E5A">
      <w:pPr>
        <w:pStyle w:val="SourceCode"/>
      </w:pPr>
    </w:p>
    <w:p w14:paraId="639A6ED9" w14:textId="77777777" w:rsidR="00DF3B18" w:rsidRDefault="00DF3B18" w:rsidP="00962E5A">
      <w:pPr>
        <w:pStyle w:val="SourceCode"/>
      </w:pPr>
      <w:r>
        <w:tab/>
      </w:r>
      <w:r w:rsidRPr="005A58EF">
        <w:rPr>
          <w:rStyle w:val="CKeyword"/>
        </w:rPr>
        <w:t>return</w:t>
      </w:r>
      <w:r>
        <w:t xml:space="preserve"> </w:t>
      </w:r>
      <w:r w:rsidRPr="005A58EF">
        <w:rPr>
          <w:rStyle w:val="CNumber"/>
        </w:rPr>
        <w:t>0</w:t>
      </w:r>
      <w:r>
        <w:t>;</w:t>
      </w:r>
    </w:p>
    <w:p w14:paraId="369B6B27" w14:textId="77777777" w:rsidR="00DF3B18" w:rsidRDefault="00DF3B18" w:rsidP="00962E5A">
      <w:pPr>
        <w:pStyle w:val="SourceCode"/>
      </w:pPr>
      <w:r>
        <w:t>}</w:t>
      </w:r>
    </w:p>
    <w:p w14:paraId="036A755D" w14:textId="77777777" w:rsidR="00DF3B18" w:rsidRDefault="00DF3B18" w:rsidP="00962E5A">
      <w:pPr>
        <w:pStyle w:val="SourceCode"/>
      </w:pPr>
    </w:p>
    <w:p w14:paraId="26251B1F" w14:textId="77777777" w:rsidR="00DF3B18" w:rsidRDefault="00DF3B18" w:rsidP="00962E5A">
      <w:pPr>
        <w:pStyle w:val="SourceCode"/>
      </w:pPr>
    </w:p>
    <w:p w14:paraId="788E3FC9" w14:textId="77777777" w:rsidR="00DF3B18" w:rsidRPr="00DF38C3" w:rsidRDefault="00DF3B18" w:rsidP="00962E5A">
      <w:pPr>
        <w:pStyle w:val="SourceCode"/>
        <w:rPr>
          <w:rStyle w:val="CComment"/>
          <w:rFonts w:eastAsiaTheme="minorHAnsi"/>
        </w:rPr>
      </w:pPr>
      <w:r w:rsidRPr="00DF38C3">
        <w:rPr>
          <w:rStyle w:val="CComment"/>
          <w:rFonts w:eastAsiaTheme="minorHAnsi"/>
        </w:rPr>
        <w:t>// read accepts data for a Phone from standard input</w:t>
      </w:r>
    </w:p>
    <w:p w14:paraId="043205D3" w14:textId="77777777" w:rsidR="00DF3B18" w:rsidRDefault="00DF3B18" w:rsidP="00962E5A">
      <w:pPr>
        <w:pStyle w:val="SourceCode"/>
      </w:pPr>
      <w:r>
        <w:rPr>
          <w:color w:val="0000FF"/>
        </w:rPr>
        <w:t>void</w:t>
      </w:r>
      <w:r>
        <w:t xml:space="preserve"> read(</w:t>
      </w:r>
      <w:r>
        <w:rPr>
          <w:color w:val="2B91AF"/>
        </w:rPr>
        <w:t>CellPhone</w:t>
      </w:r>
      <w:r>
        <w:t xml:space="preserve">&amp; </w:t>
      </w:r>
      <w:r>
        <w:rPr>
          <w:color w:val="808080"/>
        </w:rPr>
        <w:t>phone</w:t>
      </w:r>
      <w:r>
        <w:t>)</w:t>
      </w:r>
    </w:p>
    <w:p w14:paraId="0E161040" w14:textId="77777777" w:rsidR="00DF3B18" w:rsidRDefault="00DF3B18" w:rsidP="00962E5A">
      <w:pPr>
        <w:pStyle w:val="SourceCode"/>
      </w:pPr>
      <w:r>
        <w:t>{</w:t>
      </w:r>
    </w:p>
    <w:p w14:paraId="7F7A1B3F" w14:textId="77777777" w:rsidR="00DF3B18" w:rsidRDefault="00DF3B18" w:rsidP="00962E5A">
      <w:pPr>
        <w:pStyle w:val="SourceCode"/>
      </w:pPr>
      <w:r>
        <w:tab/>
        <w:t xml:space="preserve">cout </w:t>
      </w:r>
      <w:r>
        <w:rPr>
          <w:color w:val="008080"/>
        </w:rPr>
        <w:t>&lt;&lt;</w:t>
      </w:r>
      <w:r>
        <w:t xml:space="preserve"> </w:t>
      </w:r>
      <w:r w:rsidRPr="005A58EF">
        <w:rPr>
          <w:color w:val="A31515"/>
        </w:rPr>
        <w:t>"Enter the model of the Phone: "</w:t>
      </w:r>
      <w:r>
        <w:t>;</w:t>
      </w:r>
    </w:p>
    <w:p w14:paraId="0A744257" w14:textId="77777777" w:rsidR="00DF3B18" w:rsidRDefault="00DF3B18" w:rsidP="00962E5A">
      <w:pPr>
        <w:pStyle w:val="SourceCode"/>
      </w:pPr>
      <w:r>
        <w:tab/>
        <w:t>cin.get(</w:t>
      </w:r>
      <w:r>
        <w:rPr>
          <w:color w:val="808080"/>
        </w:rPr>
        <w:t>phone</w:t>
      </w:r>
      <w:r>
        <w:t xml:space="preserve">.m_model, 32, </w:t>
      </w:r>
      <w:r>
        <w:rPr>
          <w:color w:val="A31515"/>
        </w:rPr>
        <w:t>'\n'</w:t>
      </w:r>
      <w:r>
        <w:t>);</w:t>
      </w:r>
    </w:p>
    <w:p w14:paraId="2921C039" w14:textId="77777777" w:rsidR="00DF3B18" w:rsidRDefault="00DF3B18" w:rsidP="00962E5A">
      <w:pPr>
        <w:pStyle w:val="SourceCode"/>
      </w:pPr>
      <w:r>
        <w:tab/>
        <w:t>cin.ignore(</w:t>
      </w:r>
      <w:r w:rsidRPr="005A58EF">
        <w:rPr>
          <w:rStyle w:val="CNumber"/>
        </w:rPr>
        <w:t>2000</w:t>
      </w:r>
      <w:r>
        <w:t xml:space="preserve">, </w:t>
      </w:r>
      <w:r>
        <w:rPr>
          <w:color w:val="A31515"/>
        </w:rPr>
        <w:t>'\n'</w:t>
      </w:r>
      <w:r>
        <w:t>);</w:t>
      </w:r>
    </w:p>
    <w:p w14:paraId="0ED82287" w14:textId="77777777" w:rsidR="00DF3B18" w:rsidRDefault="00DF3B18" w:rsidP="00962E5A">
      <w:pPr>
        <w:pStyle w:val="SourceCode"/>
      </w:pPr>
      <w:r>
        <w:tab/>
        <w:t xml:space="preserve">cout </w:t>
      </w:r>
      <w:r>
        <w:rPr>
          <w:color w:val="008080"/>
        </w:rPr>
        <w:t>&lt;&lt;</w:t>
      </w:r>
      <w:r>
        <w:t xml:space="preserve"> </w:t>
      </w:r>
      <w:r w:rsidRPr="005A58EF">
        <w:rPr>
          <w:color w:val="A31515"/>
        </w:rPr>
        <w:t>"Enter the price for phone "</w:t>
      </w:r>
      <w:r>
        <w:t xml:space="preserve"> </w:t>
      </w:r>
      <w:r>
        <w:rPr>
          <w:color w:val="008080"/>
        </w:rPr>
        <w:t>&lt;&lt;</w:t>
      </w:r>
      <w:r>
        <w:t xml:space="preserve"> </w:t>
      </w:r>
      <w:r>
        <w:rPr>
          <w:color w:val="808080"/>
        </w:rPr>
        <w:t>phone</w:t>
      </w:r>
      <w:r>
        <w:t xml:space="preserve">.m_model </w:t>
      </w:r>
      <w:r>
        <w:rPr>
          <w:color w:val="008080"/>
        </w:rPr>
        <w:t>&lt;&lt;</w:t>
      </w:r>
      <w:r>
        <w:t xml:space="preserve"> </w:t>
      </w:r>
      <w:r w:rsidRPr="005A58EF">
        <w:rPr>
          <w:color w:val="A31515"/>
        </w:rPr>
        <w:t>": "</w:t>
      </w:r>
      <w:r>
        <w:t>;</w:t>
      </w:r>
    </w:p>
    <w:p w14:paraId="14B14407" w14:textId="77777777" w:rsidR="00DF3B18" w:rsidRDefault="00DF3B18" w:rsidP="00962E5A">
      <w:pPr>
        <w:pStyle w:val="SourceCode"/>
      </w:pPr>
      <w:r>
        <w:tab/>
        <w:t xml:space="preserve">cin </w:t>
      </w:r>
      <w:r>
        <w:rPr>
          <w:color w:val="008080"/>
        </w:rPr>
        <w:t>&gt;&gt;</w:t>
      </w:r>
      <w:r>
        <w:t xml:space="preserve"> </w:t>
      </w:r>
      <w:r>
        <w:rPr>
          <w:color w:val="808080"/>
        </w:rPr>
        <w:t>phone</w:t>
      </w:r>
      <w:r>
        <w:t>.m_price;</w:t>
      </w:r>
    </w:p>
    <w:p w14:paraId="6F8B6FBF" w14:textId="77777777" w:rsidR="00DF3B18" w:rsidRDefault="00DF3B18" w:rsidP="00962E5A">
      <w:pPr>
        <w:pStyle w:val="SourceCode"/>
      </w:pPr>
      <w:r>
        <w:tab/>
        <w:t>cin.ignore(</w:t>
      </w:r>
      <w:r w:rsidRPr="005A58EF">
        <w:rPr>
          <w:rStyle w:val="CNumber"/>
        </w:rPr>
        <w:t>2000</w:t>
      </w:r>
      <w:r>
        <w:t xml:space="preserve">, </w:t>
      </w:r>
      <w:r>
        <w:rPr>
          <w:color w:val="A31515"/>
        </w:rPr>
        <w:t>'\n'</w:t>
      </w:r>
      <w:r>
        <w:t>);</w:t>
      </w:r>
    </w:p>
    <w:p w14:paraId="534ADCDC" w14:textId="77777777" w:rsidR="00DF3B18" w:rsidRDefault="00DF3B18" w:rsidP="00962E5A">
      <w:pPr>
        <w:pStyle w:val="SourceCode"/>
      </w:pPr>
      <w:r>
        <w:t>}</w:t>
      </w:r>
    </w:p>
    <w:p w14:paraId="7A07C21B" w14:textId="77777777" w:rsidR="00994624" w:rsidRPr="00994624" w:rsidRDefault="00994624" w:rsidP="00994624"/>
    <w:p w14:paraId="16AE6C03" w14:textId="77777777" w:rsidR="00994624" w:rsidRDefault="00994624" w:rsidP="00994624">
      <w:pPr>
        <w:pStyle w:val="Heading2"/>
      </w:pPr>
      <w:r>
        <w:t>At-Home Expected Output</w:t>
      </w:r>
    </w:p>
    <w:p w14:paraId="3C727FA3" w14:textId="77777777" w:rsidR="00DF3B18" w:rsidRPr="00DF3B18" w:rsidRDefault="00DF3B18" w:rsidP="00962E5A">
      <w:pPr>
        <w:pStyle w:val="SourceCode"/>
        <w:rPr>
          <w:rStyle w:val="CComment"/>
          <w:rFonts w:eastAsiaTheme="minorHAnsi"/>
        </w:rPr>
      </w:pPr>
      <w:r w:rsidRPr="00DF3B18">
        <w:rPr>
          <w:rStyle w:val="CComment"/>
          <w:rFonts w:eastAsiaTheme="minorHAnsi"/>
        </w:rPr>
        <w:t>==========</w:t>
      </w:r>
    </w:p>
    <w:p w14:paraId="0F97742C" w14:textId="77777777" w:rsidR="00DF3B18" w:rsidRPr="00DF3B18" w:rsidRDefault="00DF3B18" w:rsidP="00962E5A">
      <w:pPr>
        <w:pStyle w:val="SourceCode"/>
        <w:rPr>
          <w:rStyle w:val="CComment"/>
          <w:rFonts w:eastAsiaTheme="minorHAnsi"/>
        </w:rPr>
      </w:pPr>
      <w:r w:rsidRPr="00DF3B18">
        <w:rPr>
          <w:rStyle w:val="CComment"/>
          <w:rFonts w:eastAsiaTheme="minorHAnsi"/>
        </w:rPr>
        <w:t>Input data</w:t>
      </w:r>
    </w:p>
    <w:p w14:paraId="40507B4D" w14:textId="77777777" w:rsidR="00DF3B18" w:rsidRPr="00DF3B18" w:rsidRDefault="00DF3B18" w:rsidP="00962E5A">
      <w:pPr>
        <w:pStyle w:val="SourceCode"/>
        <w:rPr>
          <w:rStyle w:val="CComment"/>
          <w:rFonts w:eastAsiaTheme="minorHAnsi"/>
        </w:rPr>
      </w:pPr>
      <w:r w:rsidRPr="00DF3B18">
        <w:rPr>
          <w:rStyle w:val="CComment"/>
          <w:rFonts w:eastAsiaTheme="minorHAnsi"/>
        </w:rPr>
        <w:t>==========</w:t>
      </w:r>
    </w:p>
    <w:p w14:paraId="6A96FF1A" w14:textId="77777777" w:rsidR="00DF3B18" w:rsidRPr="00DF3B18" w:rsidRDefault="00DF3B18" w:rsidP="00962E5A">
      <w:pPr>
        <w:pStyle w:val="SourceCode"/>
        <w:rPr>
          <w:rStyle w:val="CComment"/>
          <w:rFonts w:eastAsiaTheme="minorHAnsi"/>
        </w:rPr>
      </w:pPr>
      <w:r w:rsidRPr="00DF3B18">
        <w:rPr>
          <w:rStyle w:val="CComment"/>
          <w:rFonts w:eastAsiaTheme="minorHAnsi"/>
        </w:rPr>
        <w:t xml:space="preserve">Enter the number of phones: </w:t>
      </w:r>
      <w:r w:rsidRPr="00DF3B18">
        <w:rPr>
          <w:rStyle w:val="CComment"/>
          <w:rFonts w:eastAsiaTheme="minorHAnsi"/>
          <w:b/>
          <w:color w:val="FF0000"/>
        </w:rPr>
        <w:t>2</w:t>
      </w:r>
    </w:p>
    <w:p w14:paraId="3DC5893F" w14:textId="77777777" w:rsidR="00DF3B18" w:rsidRPr="00DF3B18" w:rsidRDefault="00DF3B18" w:rsidP="00962E5A">
      <w:pPr>
        <w:pStyle w:val="SourceCode"/>
        <w:rPr>
          <w:rStyle w:val="CComment"/>
          <w:rFonts w:eastAsiaTheme="minorHAnsi"/>
        </w:rPr>
      </w:pPr>
      <w:r w:rsidRPr="00DF3B18">
        <w:rPr>
          <w:rStyle w:val="CComment"/>
          <w:rFonts w:eastAsiaTheme="minorHAnsi"/>
        </w:rPr>
        <w:t>Phone #1:</w:t>
      </w:r>
    </w:p>
    <w:p w14:paraId="5E2F18F1" w14:textId="77777777" w:rsidR="00DF3B18" w:rsidRPr="00DF3B18" w:rsidRDefault="00DF3B18" w:rsidP="00962E5A">
      <w:pPr>
        <w:pStyle w:val="SourceCode"/>
        <w:rPr>
          <w:rStyle w:val="CComment"/>
          <w:rFonts w:eastAsiaTheme="minorHAnsi"/>
        </w:rPr>
      </w:pPr>
      <w:r w:rsidRPr="00DF3B18">
        <w:rPr>
          <w:rStyle w:val="CComment"/>
          <w:rFonts w:eastAsiaTheme="minorHAnsi"/>
        </w:rPr>
        <w:t xml:space="preserve">Enter the model of the Phone: </w:t>
      </w:r>
      <w:r w:rsidRPr="00DF3B18">
        <w:rPr>
          <w:rStyle w:val="CComment"/>
          <w:rFonts w:eastAsiaTheme="minorHAnsi"/>
          <w:b/>
          <w:color w:val="FF0000"/>
        </w:rPr>
        <w:t>Pixel2</w:t>
      </w:r>
    </w:p>
    <w:p w14:paraId="4FDCB456" w14:textId="77777777" w:rsidR="00DF3B18" w:rsidRPr="00DF3B18" w:rsidRDefault="00DF3B18" w:rsidP="00962E5A">
      <w:pPr>
        <w:pStyle w:val="SourceCode"/>
        <w:rPr>
          <w:rStyle w:val="CComment"/>
          <w:rFonts w:eastAsiaTheme="minorHAnsi"/>
        </w:rPr>
      </w:pPr>
      <w:r w:rsidRPr="00DF3B18">
        <w:rPr>
          <w:rStyle w:val="CComment"/>
          <w:rFonts w:eastAsiaTheme="minorHAnsi"/>
        </w:rPr>
        <w:t xml:space="preserve">Enter the price for phone Pixel2: </w:t>
      </w:r>
      <w:r w:rsidRPr="00DF3B18">
        <w:rPr>
          <w:rStyle w:val="CComment"/>
          <w:rFonts w:eastAsiaTheme="minorHAnsi"/>
          <w:b/>
          <w:color w:val="FF0000"/>
        </w:rPr>
        <w:t>759</w:t>
      </w:r>
    </w:p>
    <w:p w14:paraId="60FF1876" w14:textId="77777777" w:rsidR="00DF3B18" w:rsidRPr="00DF3B18" w:rsidRDefault="00DF3B18" w:rsidP="00962E5A">
      <w:pPr>
        <w:pStyle w:val="SourceCode"/>
        <w:rPr>
          <w:rStyle w:val="CComment"/>
          <w:rFonts w:eastAsiaTheme="minorHAnsi"/>
        </w:rPr>
      </w:pPr>
      <w:r w:rsidRPr="00DF3B18">
        <w:rPr>
          <w:rStyle w:val="CComment"/>
          <w:rFonts w:eastAsiaTheme="minorHAnsi"/>
        </w:rPr>
        <w:t>Phone #2:</w:t>
      </w:r>
    </w:p>
    <w:p w14:paraId="355A632D" w14:textId="77777777" w:rsidR="00DF3B18" w:rsidRPr="00DF3B18" w:rsidRDefault="00DF3B18" w:rsidP="00962E5A">
      <w:pPr>
        <w:pStyle w:val="SourceCode"/>
        <w:rPr>
          <w:rStyle w:val="CComment"/>
          <w:rFonts w:eastAsiaTheme="minorHAnsi"/>
        </w:rPr>
      </w:pPr>
      <w:r w:rsidRPr="00DF3B18">
        <w:rPr>
          <w:rStyle w:val="CComment"/>
          <w:rFonts w:eastAsiaTheme="minorHAnsi"/>
        </w:rPr>
        <w:t xml:space="preserve">Enter the model of the Phone: </w:t>
      </w:r>
      <w:r w:rsidRPr="00DF3B18">
        <w:rPr>
          <w:rStyle w:val="CComment"/>
          <w:rFonts w:eastAsiaTheme="minorHAnsi"/>
          <w:b/>
          <w:color w:val="FF0000"/>
        </w:rPr>
        <w:t>iPhoneX</w:t>
      </w:r>
    </w:p>
    <w:p w14:paraId="679B75EF" w14:textId="77777777" w:rsidR="00DF3B18" w:rsidRPr="00DF3B18" w:rsidRDefault="00DF3B18" w:rsidP="00962E5A">
      <w:pPr>
        <w:pStyle w:val="SourceCode"/>
        <w:rPr>
          <w:rStyle w:val="CComment"/>
          <w:rFonts w:eastAsiaTheme="minorHAnsi"/>
        </w:rPr>
      </w:pPr>
      <w:r w:rsidRPr="00DF3B18">
        <w:rPr>
          <w:rStyle w:val="CComment"/>
          <w:rFonts w:eastAsiaTheme="minorHAnsi"/>
        </w:rPr>
        <w:t xml:space="preserve">Enter the price for phone iPhoneX: </w:t>
      </w:r>
      <w:r w:rsidRPr="00DF3B18">
        <w:rPr>
          <w:rStyle w:val="CComment"/>
          <w:rFonts w:eastAsiaTheme="minorHAnsi"/>
          <w:b/>
          <w:color w:val="FF0000"/>
        </w:rPr>
        <w:t>1284.99</w:t>
      </w:r>
    </w:p>
    <w:p w14:paraId="520841B1" w14:textId="77777777" w:rsidR="00DF3B18" w:rsidRPr="00DF3B18" w:rsidRDefault="00DF3B18" w:rsidP="00962E5A">
      <w:pPr>
        <w:pStyle w:val="SourceCode"/>
        <w:rPr>
          <w:rStyle w:val="CComment"/>
          <w:rFonts w:eastAsiaTheme="minorHAnsi"/>
        </w:rPr>
      </w:pPr>
      <w:r w:rsidRPr="00DF3B18">
        <w:rPr>
          <w:rStyle w:val="CComment"/>
          <w:rFonts w:eastAsiaTheme="minorHAnsi"/>
        </w:rPr>
        <w:t>==========</w:t>
      </w:r>
    </w:p>
    <w:p w14:paraId="21CD0469" w14:textId="77777777" w:rsidR="00DF3B18" w:rsidRPr="00DF3B18" w:rsidRDefault="00DF3B18" w:rsidP="00962E5A">
      <w:pPr>
        <w:pStyle w:val="SourceCode"/>
        <w:rPr>
          <w:rStyle w:val="CComment"/>
          <w:rFonts w:eastAsiaTheme="minorHAnsi"/>
        </w:rPr>
      </w:pPr>
    </w:p>
    <w:p w14:paraId="512EF334" w14:textId="77777777" w:rsidR="00DF3B18" w:rsidRPr="00DF3B18" w:rsidRDefault="00DF3B18" w:rsidP="00962E5A">
      <w:pPr>
        <w:pStyle w:val="SourceCode"/>
        <w:rPr>
          <w:rStyle w:val="CComment"/>
          <w:rFonts w:eastAsiaTheme="minorHAnsi"/>
        </w:rPr>
      </w:pPr>
      <w:r w:rsidRPr="00DF3B18">
        <w:rPr>
          <w:rStyle w:val="CComment"/>
          <w:rFonts w:eastAsiaTheme="minorHAnsi"/>
        </w:rPr>
        <w:t>------------------------------</w:t>
      </w:r>
    </w:p>
    <w:p w14:paraId="11350189" w14:textId="77777777" w:rsidR="00DF3B18" w:rsidRPr="00DF3B18" w:rsidRDefault="00DF3B18" w:rsidP="00962E5A">
      <w:pPr>
        <w:pStyle w:val="SourceCode"/>
        <w:rPr>
          <w:rStyle w:val="CComment"/>
          <w:rFonts w:eastAsiaTheme="minorHAnsi"/>
        </w:rPr>
      </w:pPr>
      <w:r w:rsidRPr="00DF3B18">
        <w:rPr>
          <w:rStyle w:val="CComment"/>
          <w:rFonts w:eastAsiaTheme="minorHAnsi"/>
        </w:rPr>
        <w:t>The 1st phone entered is</w:t>
      </w:r>
    </w:p>
    <w:p w14:paraId="3988B0F9" w14:textId="77777777" w:rsidR="00DF3B18" w:rsidRPr="00DF3B18" w:rsidRDefault="00DF3B18" w:rsidP="00962E5A">
      <w:pPr>
        <w:pStyle w:val="SourceCode"/>
        <w:rPr>
          <w:rStyle w:val="CComment"/>
          <w:rFonts w:eastAsiaTheme="minorHAnsi"/>
        </w:rPr>
      </w:pPr>
      <w:r w:rsidRPr="00DF3B18">
        <w:rPr>
          <w:rStyle w:val="CComment"/>
          <w:rFonts w:eastAsiaTheme="minorHAnsi"/>
        </w:rPr>
        <w:t>------------------------------</w:t>
      </w:r>
    </w:p>
    <w:p w14:paraId="4BFA0FE1" w14:textId="77777777" w:rsidR="00DF3B18" w:rsidRPr="00DF3B18" w:rsidRDefault="00DF3B18" w:rsidP="00962E5A">
      <w:pPr>
        <w:pStyle w:val="SourceCode"/>
        <w:rPr>
          <w:rStyle w:val="CComment"/>
          <w:rFonts w:eastAsiaTheme="minorHAnsi"/>
        </w:rPr>
      </w:pPr>
      <w:r w:rsidRPr="00DF3B18">
        <w:rPr>
          <w:rStyle w:val="CComment"/>
          <w:rFonts w:eastAsiaTheme="minorHAnsi"/>
        </w:rPr>
        <w:t>Phone Pixel2 costs $759!</w:t>
      </w:r>
    </w:p>
    <w:p w14:paraId="53401942" w14:textId="77777777" w:rsidR="00DF3B18" w:rsidRPr="00DF3B18" w:rsidRDefault="00DF3B18" w:rsidP="00962E5A">
      <w:pPr>
        <w:pStyle w:val="SourceCode"/>
        <w:rPr>
          <w:rStyle w:val="CComment"/>
          <w:rFonts w:eastAsiaTheme="minorHAnsi"/>
        </w:rPr>
      </w:pPr>
      <w:r w:rsidRPr="00DF3B18">
        <w:rPr>
          <w:rStyle w:val="CComment"/>
          <w:rFonts w:eastAsiaTheme="minorHAnsi"/>
        </w:rPr>
        <w:t>------------------------------</w:t>
      </w:r>
    </w:p>
    <w:p w14:paraId="5D15CFBE" w14:textId="77777777" w:rsidR="00DF3B18" w:rsidRPr="00DF3B18" w:rsidRDefault="00DF3B18" w:rsidP="00962E5A">
      <w:pPr>
        <w:pStyle w:val="SourceCode"/>
        <w:rPr>
          <w:rStyle w:val="CComment"/>
          <w:rFonts w:eastAsiaTheme="minorHAnsi"/>
        </w:rPr>
      </w:pPr>
    </w:p>
    <w:p w14:paraId="28CF92E7" w14:textId="77777777" w:rsidR="00DF3B18" w:rsidRPr="00DF3B18" w:rsidRDefault="00DF3B18" w:rsidP="00962E5A">
      <w:pPr>
        <w:pStyle w:val="SourceCode"/>
        <w:rPr>
          <w:rStyle w:val="CComment"/>
          <w:rFonts w:eastAsiaTheme="minorHAnsi"/>
        </w:rPr>
      </w:pPr>
      <w:r w:rsidRPr="00DF3B18">
        <w:rPr>
          <w:rStyle w:val="CComment"/>
          <w:rFonts w:eastAsiaTheme="minorHAnsi"/>
        </w:rPr>
        <w:t>==========</w:t>
      </w:r>
    </w:p>
    <w:p w14:paraId="3E436A74" w14:textId="77777777" w:rsidR="00DF3B18" w:rsidRPr="00DF3B18" w:rsidRDefault="00DF3B18" w:rsidP="00962E5A">
      <w:pPr>
        <w:pStyle w:val="SourceCode"/>
        <w:rPr>
          <w:rStyle w:val="CComment"/>
          <w:rFonts w:eastAsiaTheme="minorHAnsi"/>
        </w:rPr>
      </w:pPr>
      <w:r w:rsidRPr="00DF3B18">
        <w:rPr>
          <w:rStyle w:val="CComment"/>
          <w:rFonts w:eastAsiaTheme="minorHAnsi"/>
        </w:rPr>
        <w:t>Input data</w:t>
      </w:r>
    </w:p>
    <w:p w14:paraId="3B57C95F" w14:textId="77777777" w:rsidR="00DF3B18" w:rsidRPr="00DF3B18" w:rsidRDefault="00DF3B18" w:rsidP="00962E5A">
      <w:pPr>
        <w:pStyle w:val="SourceCode"/>
        <w:rPr>
          <w:rStyle w:val="CComment"/>
          <w:rFonts w:eastAsiaTheme="minorHAnsi"/>
        </w:rPr>
      </w:pPr>
      <w:r w:rsidRPr="00DF3B18">
        <w:rPr>
          <w:rStyle w:val="CComment"/>
          <w:rFonts w:eastAsiaTheme="minorHAnsi"/>
        </w:rPr>
        <w:t>==========</w:t>
      </w:r>
    </w:p>
    <w:p w14:paraId="31D50433" w14:textId="77777777" w:rsidR="00DF3B18" w:rsidRPr="00DF3B18" w:rsidRDefault="00DF3B18" w:rsidP="00962E5A">
      <w:pPr>
        <w:pStyle w:val="SourceCode"/>
        <w:rPr>
          <w:rStyle w:val="CComment"/>
          <w:rFonts w:eastAsiaTheme="minorHAnsi"/>
        </w:rPr>
      </w:pPr>
      <w:r w:rsidRPr="00DF3B18">
        <w:rPr>
          <w:rStyle w:val="CComment"/>
          <w:rFonts w:eastAsiaTheme="minorHAnsi"/>
        </w:rPr>
        <w:t>Phone #3:</w:t>
      </w:r>
    </w:p>
    <w:p w14:paraId="540EE554" w14:textId="77777777" w:rsidR="00DF3B18" w:rsidRPr="00DF3B18" w:rsidRDefault="00DF3B18" w:rsidP="00962E5A">
      <w:pPr>
        <w:pStyle w:val="SourceCode"/>
        <w:rPr>
          <w:rStyle w:val="CComment"/>
          <w:rFonts w:eastAsiaTheme="minorHAnsi"/>
        </w:rPr>
      </w:pPr>
      <w:r w:rsidRPr="00DF3B18">
        <w:rPr>
          <w:rStyle w:val="CComment"/>
          <w:rFonts w:eastAsiaTheme="minorHAnsi"/>
        </w:rPr>
        <w:t xml:space="preserve">Enter the model of the Phone: </w:t>
      </w:r>
      <w:r w:rsidRPr="00DF3B18">
        <w:rPr>
          <w:rStyle w:val="CComment"/>
          <w:rFonts w:eastAsiaTheme="minorHAnsi"/>
          <w:b/>
          <w:color w:val="FF0000"/>
        </w:rPr>
        <w:t>GalaxyS9</w:t>
      </w:r>
    </w:p>
    <w:p w14:paraId="5A80A852" w14:textId="77777777" w:rsidR="00DF3B18" w:rsidRPr="00DF3B18" w:rsidRDefault="00DF3B18" w:rsidP="00962E5A">
      <w:pPr>
        <w:pStyle w:val="SourceCode"/>
        <w:rPr>
          <w:rStyle w:val="CComment"/>
          <w:rFonts w:eastAsiaTheme="minorHAnsi"/>
        </w:rPr>
      </w:pPr>
      <w:r w:rsidRPr="00DF3B18">
        <w:rPr>
          <w:rStyle w:val="CComment"/>
          <w:rFonts w:eastAsiaTheme="minorHAnsi"/>
        </w:rPr>
        <w:t xml:space="preserve">Enter the price for phone GalaxyS9: </w:t>
      </w:r>
      <w:r w:rsidRPr="00DF3B18">
        <w:rPr>
          <w:rStyle w:val="CComment"/>
          <w:rFonts w:eastAsiaTheme="minorHAnsi"/>
          <w:b/>
          <w:color w:val="FF0000"/>
        </w:rPr>
        <w:t>719.99</w:t>
      </w:r>
    </w:p>
    <w:p w14:paraId="14C645B5" w14:textId="77777777" w:rsidR="00DF3B18" w:rsidRPr="00DF3B18" w:rsidRDefault="00DF3B18" w:rsidP="00962E5A">
      <w:pPr>
        <w:pStyle w:val="SourceCode"/>
        <w:rPr>
          <w:rStyle w:val="CComment"/>
          <w:rFonts w:eastAsiaTheme="minorHAnsi"/>
        </w:rPr>
      </w:pPr>
      <w:r w:rsidRPr="00DF3B18">
        <w:rPr>
          <w:rStyle w:val="CComment"/>
          <w:rFonts w:eastAsiaTheme="minorHAnsi"/>
        </w:rPr>
        <w:t>==========</w:t>
      </w:r>
    </w:p>
    <w:p w14:paraId="156CE428" w14:textId="77777777" w:rsidR="00DF3B18" w:rsidRPr="00DF3B18" w:rsidRDefault="00DF3B18" w:rsidP="00962E5A">
      <w:pPr>
        <w:pStyle w:val="SourceCode"/>
        <w:rPr>
          <w:rStyle w:val="CComment"/>
          <w:rFonts w:eastAsiaTheme="minorHAnsi"/>
        </w:rPr>
      </w:pPr>
    </w:p>
    <w:p w14:paraId="0D799D3D" w14:textId="77777777" w:rsidR="00DF3B18" w:rsidRPr="00DF3B18" w:rsidRDefault="00DF3B18" w:rsidP="00962E5A">
      <w:pPr>
        <w:pStyle w:val="SourceCode"/>
        <w:rPr>
          <w:rStyle w:val="CComment"/>
          <w:rFonts w:eastAsiaTheme="minorHAnsi"/>
        </w:rPr>
      </w:pPr>
      <w:r w:rsidRPr="00DF3B18">
        <w:rPr>
          <w:rStyle w:val="CComment"/>
          <w:rFonts w:eastAsiaTheme="minorHAnsi"/>
        </w:rPr>
        <w:lastRenderedPageBreak/>
        <w:t>------------------------------</w:t>
      </w:r>
    </w:p>
    <w:p w14:paraId="0D91E450" w14:textId="77777777" w:rsidR="00DF3B18" w:rsidRPr="00DF3B18" w:rsidRDefault="00DF3B18" w:rsidP="00962E5A">
      <w:pPr>
        <w:pStyle w:val="SourceCode"/>
        <w:rPr>
          <w:rStyle w:val="CComment"/>
          <w:rFonts w:eastAsiaTheme="minorHAnsi"/>
        </w:rPr>
      </w:pPr>
      <w:r w:rsidRPr="00DF3B18">
        <w:rPr>
          <w:rStyle w:val="CComment"/>
          <w:rFonts w:eastAsiaTheme="minorHAnsi"/>
        </w:rPr>
        <w:t>Phones available at the mall:</w:t>
      </w:r>
    </w:p>
    <w:p w14:paraId="30F0788D" w14:textId="77777777" w:rsidR="00DF3B18" w:rsidRPr="00DF3B18" w:rsidRDefault="00DF3B18" w:rsidP="00962E5A">
      <w:pPr>
        <w:pStyle w:val="SourceCode"/>
        <w:rPr>
          <w:rStyle w:val="CComment"/>
          <w:rFonts w:eastAsiaTheme="minorHAnsi"/>
        </w:rPr>
      </w:pPr>
      <w:r w:rsidRPr="00DF3B18">
        <w:rPr>
          <w:rStyle w:val="CComment"/>
          <w:rFonts w:eastAsiaTheme="minorHAnsi"/>
        </w:rPr>
        <w:t>------------------------------</w:t>
      </w:r>
    </w:p>
    <w:p w14:paraId="144D8880" w14:textId="77777777" w:rsidR="00DF3B18" w:rsidRPr="00DF3B18" w:rsidRDefault="00DF3B18" w:rsidP="00962E5A">
      <w:pPr>
        <w:pStyle w:val="SourceCode"/>
        <w:rPr>
          <w:rStyle w:val="CComment"/>
          <w:rFonts w:eastAsiaTheme="minorHAnsi"/>
        </w:rPr>
      </w:pPr>
      <w:r w:rsidRPr="00DF3B18">
        <w:rPr>
          <w:rStyle w:val="CComment"/>
          <w:rFonts w:eastAsiaTheme="minorHAnsi"/>
        </w:rPr>
        <w:t>1. Phone Pixel2 costs $759!</w:t>
      </w:r>
    </w:p>
    <w:p w14:paraId="7D7A50B7" w14:textId="77777777" w:rsidR="00DF3B18" w:rsidRPr="00DF3B18" w:rsidRDefault="00DF3B18" w:rsidP="00962E5A">
      <w:pPr>
        <w:pStyle w:val="SourceCode"/>
        <w:rPr>
          <w:rStyle w:val="CComment"/>
          <w:rFonts w:eastAsiaTheme="minorHAnsi"/>
        </w:rPr>
      </w:pPr>
      <w:r w:rsidRPr="00DF3B18">
        <w:rPr>
          <w:rStyle w:val="CComment"/>
          <w:rFonts w:eastAsiaTheme="minorHAnsi"/>
        </w:rPr>
        <w:t>2. Phone iPhoneX costs $1284.99!</w:t>
      </w:r>
    </w:p>
    <w:p w14:paraId="587781DA" w14:textId="77777777" w:rsidR="00DF3B18" w:rsidRPr="00DF3B18" w:rsidRDefault="00DF3B18" w:rsidP="00962E5A">
      <w:pPr>
        <w:pStyle w:val="SourceCode"/>
        <w:rPr>
          <w:rStyle w:val="CComment"/>
          <w:rFonts w:eastAsiaTheme="minorHAnsi"/>
        </w:rPr>
      </w:pPr>
      <w:r w:rsidRPr="00DF3B18">
        <w:rPr>
          <w:rStyle w:val="CComment"/>
          <w:rFonts w:eastAsiaTheme="minorHAnsi"/>
        </w:rPr>
        <w:t>3. Phone GalaxyS9 costs $719.99!</w:t>
      </w:r>
    </w:p>
    <w:p w14:paraId="7BBD6E52" w14:textId="77777777" w:rsidR="00DF3B18" w:rsidRPr="00DF3B18" w:rsidRDefault="00DF3B18" w:rsidP="00962E5A">
      <w:pPr>
        <w:pStyle w:val="SourceCode"/>
        <w:rPr>
          <w:rStyle w:val="CComment"/>
          <w:rFonts w:eastAsiaTheme="minorHAnsi"/>
        </w:rPr>
      </w:pPr>
      <w:r w:rsidRPr="00DF3B18">
        <w:rPr>
          <w:rStyle w:val="CComment"/>
          <w:rFonts w:eastAsiaTheme="minorHAnsi"/>
        </w:rPr>
        <w:t>------------------------------</w:t>
      </w:r>
    </w:p>
    <w:p w14:paraId="2D3E2FBC" w14:textId="77777777" w:rsidR="00DF3B18" w:rsidRPr="00DF3B18" w:rsidRDefault="00DF3B18" w:rsidP="00962E5A">
      <w:pPr>
        <w:pStyle w:val="SourceCode"/>
        <w:rPr>
          <w:rStyle w:val="CComment"/>
          <w:rFonts w:eastAsiaTheme="minorHAnsi"/>
        </w:rPr>
      </w:pPr>
      <w:r w:rsidRPr="00DF3B18">
        <w:rPr>
          <w:rStyle w:val="CComment"/>
          <w:rFonts w:eastAsiaTheme="minorHAnsi"/>
        </w:rPr>
        <w:t>The cheapest phone costs $719.99.</w:t>
      </w:r>
    </w:p>
    <w:p w14:paraId="45BA0129" w14:textId="77777777" w:rsidR="00994624" w:rsidRPr="00DF3B18" w:rsidRDefault="00DF3B18" w:rsidP="00962E5A">
      <w:pPr>
        <w:pStyle w:val="SourceCode"/>
        <w:rPr>
          <w:rStyle w:val="CComment"/>
          <w:rFonts w:eastAsiaTheme="minorHAnsi"/>
        </w:rPr>
      </w:pPr>
      <w:r w:rsidRPr="00DF3B18">
        <w:rPr>
          <w:rStyle w:val="CComment"/>
          <w:rFonts w:eastAsiaTheme="minorHAnsi"/>
        </w:rPr>
        <w:t>------------------------------</w:t>
      </w:r>
    </w:p>
    <w:p w14:paraId="0BCB4EC6" w14:textId="77777777" w:rsidR="00994624" w:rsidRDefault="00994624" w:rsidP="00994624">
      <w:pPr>
        <w:pStyle w:val="Heading2"/>
      </w:pPr>
      <w:r>
        <w:t>Reflection</w:t>
      </w:r>
    </w:p>
    <w:p w14:paraId="0B6031A0" w14:textId="045C7DC0" w:rsidR="00EF5DA1" w:rsidRDefault="00EF5DA1" w:rsidP="00956DDC">
      <w:r w:rsidRPr="00F353F1">
        <w:rPr>
          <w:lang w:val="en-CA" w:eastAsia="en-CA"/>
        </w:rPr>
        <w:t xml:space="preserve">Study your final solution, reread the related parts of the course notes, and make sure that you have understood the concepts covered by this workshop. </w:t>
      </w:r>
      <w:r w:rsidRPr="00F353F1">
        <w:rPr>
          <w:b/>
          <w:lang w:val="en-CA" w:eastAsia="en-CA"/>
        </w:rPr>
        <w:t>This should take no less than 30 minutes of your time.</w:t>
      </w:r>
    </w:p>
    <w:p w14:paraId="1199C358" w14:textId="11765D38" w:rsidR="00956DDC" w:rsidRDefault="00956DDC" w:rsidP="00956DDC">
      <w:r>
        <w:t xml:space="preserve">Create a file named </w:t>
      </w:r>
      <w:r w:rsidRPr="00956DDC">
        <w:rPr>
          <w:rStyle w:val="InlineCode"/>
        </w:rPr>
        <w:t>reflect.txt</w:t>
      </w:r>
      <w:r>
        <w:t xml:space="preserve"> that contains </w:t>
      </w:r>
      <w:r w:rsidR="00865FEB">
        <w:t xml:space="preserve">your detailed description of the topic that you have learned in completing this workshop and mention any issues that caused you difficulty. </w:t>
      </w:r>
      <w:r w:rsidR="00EF5DA1" w:rsidRPr="00F353F1">
        <w:rPr>
          <w:lang w:val="en-CA" w:eastAsia="en-CA"/>
        </w:rPr>
        <w:t>Include in your explanation</w:t>
      </w:r>
      <w:r w:rsidR="00EF5DA1">
        <w:rPr>
          <w:lang w:val="en-CA" w:eastAsia="en-CA"/>
        </w:rPr>
        <w:t>—</w:t>
      </w:r>
      <w:r w:rsidR="00EF5DA1" w:rsidRPr="00F353F1">
        <w:rPr>
          <w:lang w:val="en-CA" w:eastAsia="en-CA"/>
        </w:rPr>
        <w:t>but</w:t>
      </w:r>
      <w:r w:rsidR="00EF5DA1">
        <w:rPr>
          <w:lang w:val="en-CA" w:eastAsia="en-CA"/>
        </w:rPr>
        <w:t xml:space="preserve"> </w:t>
      </w:r>
      <w:r w:rsidR="00EF5DA1" w:rsidRPr="00F353F1">
        <w:rPr>
          <w:lang w:val="en-CA" w:eastAsia="en-CA"/>
        </w:rPr>
        <w:t xml:space="preserve">do not limit </w:t>
      </w:r>
      <w:r w:rsidR="00EF5DA1">
        <w:rPr>
          <w:lang w:val="en-CA" w:eastAsia="en-CA"/>
        </w:rPr>
        <w:t>it to—the following points</w:t>
      </w:r>
      <w:r w:rsidR="00EF5DA1" w:rsidRPr="00F353F1">
        <w:rPr>
          <w:lang w:val="en-CA" w:eastAsia="en-CA"/>
        </w:rPr>
        <w:t>:</w:t>
      </w:r>
    </w:p>
    <w:p w14:paraId="52E7D066" w14:textId="77777777" w:rsidR="00956DDC" w:rsidRDefault="00956DDC" w:rsidP="00956DDC">
      <w:pPr>
        <w:pStyle w:val="ListParagraph"/>
        <w:numPr>
          <w:ilvl w:val="0"/>
          <w:numId w:val="41"/>
        </w:numPr>
      </w:pPr>
      <w:r>
        <w:t>Why do you need to allocate new dynamic memory for the entire array when you increase the size of an existing array of dynamically allocated memory? Why not allocate memory only for the new element?</w:t>
      </w:r>
    </w:p>
    <w:p w14:paraId="2232B332" w14:textId="77777777" w:rsidR="00956DDC" w:rsidRDefault="00956DDC" w:rsidP="00956DDC">
      <w:pPr>
        <w:pStyle w:val="ListParagraph"/>
        <w:numPr>
          <w:ilvl w:val="0"/>
          <w:numId w:val="41"/>
        </w:numPr>
      </w:pPr>
      <w:r>
        <w:t xml:space="preserve">The </w:t>
      </w:r>
      <w:r w:rsidRPr="00956DDC">
        <w:rPr>
          <w:rStyle w:val="InlineClass"/>
        </w:rPr>
        <w:t>CellPhone</w:t>
      </w:r>
      <w:r>
        <w:t xml:space="preserve"> structure stores the model of the cellphone in an array of characters. At the end of the program, we do not use the </w:t>
      </w:r>
      <w:r w:rsidRPr="00956DDC">
        <w:rPr>
          <w:rStyle w:val="InlineKeyword"/>
        </w:rPr>
        <w:t>delete</w:t>
      </w:r>
      <w:r>
        <w:t xml:space="preserve"> operator to deallocate the memory occupied by the model. Why don’t we need to use the </w:t>
      </w:r>
      <w:r w:rsidRPr="00956DDC">
        <w:rPr>
          <w:rStyle w:val="InlineKeyword"/>
        </w:rPr>
        <w:t>delete</w:t>
      </w:r>
      <w:r>
        <w:t xml:space="preserve"> operator on this array itself? Explain and compare with the array of cellphones.</w:t>
      </w:r>
    </w:p>
    <w:p w14:paraId="0E114C59" w14:textId="22649CF5" w:rsidR="00956DDC" w:rsidRDefault="00956DDC" w:rsidP="00956DDC">
      <w:pPr>
        <w:pStyle w:val="ListParagraph"/>
        <w:numPr>
          <w:ilvl w:val="0"/>
          <w:numId w:val="41"/>
        </w:numPr>
      </w:pPr>
      <w:r>
        <w:t xml:space="preserve">There are two </w:t>
      </w:r>
      <w:r w:rsidRPr="00956DDC">
        <w:rPr>
          <w:rStyle w:val="InlineCode"/>
        </w:rPr>
        <w:t>display(...)</w:t>
      </w:r>
      <w:r>
        <w:t xml:space="preserve"> function definitions. How does the compiler know which definition to call from your main function?</w:t>
      </w:r>
    </w:p>
    <w:p w14:paraId="58DDE2E2" w14:textId="77777777" w:rsidR="00994624" w:rsidRDefault="00994624" w:rsidP="00994624">
      <w:pPr>
        <w:pStyle w:val="Heading3"/>
      </w:pPr>
      <w:r>
        <w:t>Quiz Reflection</w:t>
      </w:r>
    </w:p>
    <w:p w14:paraId="5355DC21" w14:textId="77777777" w:rsidR="00956DDC" w:rsidRDefault="00956DDC" w:rsidP="00956DDC">
      <w:r>
        <w:t xml:space="preserve">Add a section to </w:t>
      </w:r>
      <w:r w:rsidRPr="00956DDC">
        <w:rPr>
          <w:rStyle w:val="InlineCode"/>
        </w:rPr>
        <w:t>reflect.txt</w:t>
      </w:r>
      <w:r>
        <w:t xml:space="preserve"> called “</w:t>
      </w:r>
      <w:r w:rsidRPr="00956DDC">
        <w:rPr>
          <w:b/>
          <w:color w:val="FF0000"/>
        </w:rPr>
        <w:t>Quiz X Reflection:</w:t>
      </w:r>
      <w:r>
        <w:t>” (replace the ‘</w:t>
      </w:r>
      <w:r w:rsidRPr="00956DDC">
        <w:rPr>
          <w:b/>
          <w:color w:val="FF0000"/>
        </w:rPr>
        <w:t>X</w:t>
      </w:r>
      <w:r>
        <w:t>’ with the number of the last quiz).</w:t>
      </w:r>
    </w:p>
    <w:p w14:paraId="1FEACAA3" w14:textId="77777777" w:rsidR="00956DDC" w:rsidRDefault="00956DDC" w:rsidP="00956DDC">
      <w:r>
        <w:t xml:space="preserve">Identify </w:t>
      </w:r>
      <w:proofErr w:type="gramStart"/>
      <w:r>
        <w:t>all of</w:t>
      </w:r>
      <w:proofErr w:type="gramEnd"/>
      <w:r>
        <w:t xml:space="preserve"> the questions from the quiz that you did not answer correctly. Under each question, provide the correct answer. If you missed the last quiz, enter </w:t>
      </w:r>
      <w:proofErr w:type="gramStart"/>
      <w:r>
        <w:t>all of</w:t>
      </w:r>
      <w:proofErr w:type="gramEnd"/>
      <w:r>
        <w:t xml:space="preserve"> the questions and the correct answer for each question.</w:t>
      </w:r>
    </w:p>
    <w:p w14:paraId="0D6C913B" w14:textId="77777777" w:rsidR="00994624" w:rsidRDefault="00994624" w:rsidP="00994624">
      <w:pPr>
        <w:pStyle w:val="Heading2"/>
      </w:pPr>
      <w:r>
        <w:lastRenderedPageBreak/>
        <w:t>At-Home Submission</w:t>
      </w:r>
    </w:p>
    <w:p w14:paraId="190C38E3" w14:textId="77777777" w:rsidR="00956DDC" w:rsidRDefault="00956DDC" w:rsidP="00956DDC">
      <w:r>
        <w:t>To test and demonstrate execution of your program use the same data as the output example above.</w:t>
      </w:r>
    </w:p>
    <w:p w14:paraId="04EF15A4" w14:textId="77777777" w:rsidR="00956DDC" w:rsidRDefault="00956DDC" w:rsidP="00956DDC">
      <w:r>
        <w:t xml:space="preserve">If not on matrix already, upload </w:t>
      </w:r>
      <w:r w:rsidRPr="00956DDC">
        <w:rPr>
          <w:rStyle w:val="InlineCode"/>
        </w:rPr>
        <w:t>reflect.txt</w:t>
      </w:r>
      <w:r>
        <w:t xml:space="preserve">, </w:t>
      </w:r>
      <w:r w:rsidRPr="00956DDC">
        <w:rPr>
          <w:rStyle w:val="InlineCode"/>
        </w:rPr>
        <w:t>CellPhone.h</w:t>
      </w:r>
      <w:r>
        <w:t xml:space="preserve">, </w:t>
      </w:r>
      <w:r w:rsidRPr="00956DDC">
        <w:rPr>
          <w:rStyle w:val="InlineCode"/>
        </w:rPr>
        <w:t>CellPhone.cpp</w:t>
      </w:r>
      <w:r>
        <w:t xml:space="preserve"> and </w:t>
      </w:r>
      <w:r w:rsidRPr="00956DDC">
        <w:rPr>
          <w:rStyle w:val="InlineCode"/>
        </w:rPr>
        <w:t>w2_at_home.cpp</w:t>
      </w:r>
      <w:r>
        <w:t xml:space="preserve"> to your matrix account. Compile and run your code and make sure everything works properly.</w:t>
      </w:r>
    </w:p>
    <w:p w14:paraId="631DD864" w14:textId="01BF77EA" w:rsidR="00956DDC" w:rsidRDefault="00EF5DA1" w:rsidP="00956DDC">
      <w:r>
        <w:t xml:space="preserve">Then, run the following script from your account (use your professor’s Seneca </w:t>
      </w:r>
      <w:proofErr w:type="spellStart"/>
      <w:r>
        <w:t>userid</w:t>
      </w:r>
      <w:proofErr w:type="spellEnd"/>
      <w:r>
        <w:t xml:space="preserve"> to replace </w:t>
      </w:r>
      <w:r w:rsidRPr="00B817BA">
        <w:rPr>
          <w:rStyle w:val="CodeInline"/>
          <w:rFonts w:eastAsiaTheme="minorHAnsi"/>
        </w:rPr>
        <w:t>profname.proflastname</w:t>
      </w:r>
      <w:r>
        <w:t xml:space="preserve">, and your section ID to replace </w:t>
      </w:r>
      <w:r>
        <w:rPr>
          <w:rStyle w:val="CodeInline"/>
          <w:rFonts w:eastAsiaTheme="minorHAnsi"/>
        </w:rPr>
        <w:t>XXX</w:t>
      </w:r>
      <w:r>
        <w:t>, i.e., SAA, SBB, etc.):</w:t>
      </w:r>
    </w:p>
    <w:p w14:paraId="0B036DCA" w14:textId="77777777" w:rsidR="00956DDC" w:rsidRPr="00956DDC" w:rsidRDefault="00956DDC" w:rsidP="00956DDC">
      <w:pPr>
        <w:autoSpaceDE/>
        <w:autoSpaceDN/>
        <w:adjustRightInd/>
        <w:spacing w:before="480" w:after="480"/>
        <w:ind w:firstLine="0"/>
        <w:jc w:val="center"/>
        <w:textAlignment w:val="baseline"/>
        <w:rPr>
          <w:rFonts w:ascii="Consolas" w:eastAsia="Times New Roman" w:hAnsi="Consolas" w:cs="Courier New"/>
          <w:b/>
          <w:bCs/>
          <w:noProof/>
          <w:color w:val="000000"/>
          <w:sz w:val="32"/>
          <w:szCs w:val="32"/>
        </w:rPr>
      </w:pPr>
      <w:r w:rsidRPr="00956DDC">
        <w:rPr>
          <w:rFonts w:ascii="Consolas" w:eastAsia="Times New Roman" w:hAnsi="Consolas" w:cs="Courier New"/>
          <w:b/>
          <w:bCs/>
          <w:noProof/>
          <w:color w:val="000000"/>
          <w:sz w:val="32"/>
          <w:szCs w:val="32"/>
        </w:rPr>
        <w:t>~profname.proflastname/submit 244</w:t>
      </w:r>
      <w:r w:rsidR="00865FEB" w:rsidRPr="005A58EF">
        <w:rPr>
          <w:rFonts w:ascii="Consolas" w:eastAsia="Times New Roman" w:hAnsi="Consolas" w:cs="Courier New"/>
          <w:b/>
          <w:bCs/>
          <w:noProof/>
          <w:color w:val="FF0000"/>
          <w:sz w:val="32"/>
          <w:szCs w:val="32"/>
        </w:rPr>
        <w:t>XXX</w:t>
      </w:r>
      <w:r w:rsidRPr="00956DDC">
        <w:rPr>
          <w:rFonts w:ascii="Consolas" w:eastAsia="Times New Roman" w:hAnsi="Consolas" w:cs="Courier New"/>
          <w:b/>
          <w:bCs/>
          <w:noProof/>
          <w:color w:val="000000"/>
          <w:sz w:val="32"/>
          <w:szCs w:val="32"/>
        </w:rPr>
        <w:t>_w2_home</w:t>
      </w:r>
      <w:r w:rsidRPr="00956DDC">
        <w:rPr>
          <w:rStyle w:val="OutputInstruction"/>
          <w:rFonts w:eastAsiaTheme="minorHAnsi"/>
        </w:rPr>
        <w:t>&lt;ENTER&gt;</w:t>
      </w:r>
    </w:p>
    <w:p w14:paraId="1D97A2B8" w14:textId="77777777" w:rsidR="00956DDC" w:rsidRDefault="00956DDC" w:rsidP="00956DDC">
      <w:pPr>
        <w:ind w:firstLine="0"/>
      </w:pPr>
      <w:r>
        <w:t>and follow the instructions.</w:t>
      </w:r>
    </w:p>
    <w:p w14:paraId="5D4A397E" w14:textId="77777777" w:rsidR="00994624" w:rsidRPr="00994624" w:rsidRDefault="00956DDC" w:rsidP="00956DDC">
      <w:pPr>
        <w:pStyle w:val="Important"/>
      </w:pPr>
      <w:r w:rsidRPr="00C92DC9">
        <w:rPr>
          <w:b/>
          <w:smallCaps/>
          <w:color w:val="FF0000"/>
        </w:rPr>
        <w:t>Importan</w:t>
      </w:r>
      <w:r>
        <w:rPr>
          <w:b/>
          <w:smallCaps/>
          <w:color w:val="FF0000"/>
        </w:rPr>
        <w:t>t:</w:t>
      </w:r>
      <w:r>
        <w:t xml:space="preserve"> Please note that a successful submission does not guarantee full credit for this workshop. If the professor is not satisfied with your implementation, your professor may ask you to resubmit. Resubmissions will at-tract a penalty.</w:t>
      </w:r>
    </w:p>
    <w:sectPr w:rsidR="00994624" w:rsidRPr="00994624" w:rsidSect="00EF1920">
      <w:pgSz w:w="12240" w:h="15840"/>
      <w:pgMar w:top="1440" w:right="1440" w:bottom="1080" w:left="144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F4A277" w14:textId="77777777" w:rsidR="00FF1208" w:rsidRDefault="00FF1208" w:rsidP="00684695">
      <w:pPr>
        <w:spacing w:after="0"/>
      </w:pPr>
      <w:r>
        <w:separator/>
      </w:r>
    </w:p>
  </w:endnote>
  <w:endnote w:type="continuationSeparator" w:id="0">
    <w:p w14:paraId="461AD853" w14:textId="77777777" w:rsidR="00FF1208" w:rsidRDefault="00FF1208" w:rsidP="0068469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MS Gothic"/>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1A324B" w14:textId="77777777" w:rsidR="00FF1208" w:rsidRDefault="00FF1208" w:rsidP="00684695">
      <w:pPr>
        <w:spacing w:after="0"/>
      </w:pPr>
      <w:r>
        <w:separator/>
      </w:r>
    </w:p>
  </w:footnote>
  <w:footnote w:type="continuationSeparator" w:id="0">
    <w:p w14:paraId="44ACEF8B" w14:textId="77777777" w:rsidR="00FF1208" w:rsidRDefault="00FF1208" w:rsidP="0068469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3"/>
    <w:multiLevelType w:val="multilevel"/>
    <w:tmpl w:val="10448502"/>
    <w:lvl w:ilvl="0">
      <w:start w:val="1"/>
      <w:numFmt w:val="bullet"/>
      <w:lvlText w:val=""/>
      <w:lvlJc w:val="left"/>
      <w:pPr>
        <w:tabs>
          <w:tab w:val="num" w:pos="720"/>
        </w:tabs>
        <w:ind w:left="720" w:hanging="360"/>
      </w:pPr>
      <w:rPr>
        <w:rFonts w:ascii="Symbol" w:hAnsi="Symbol" w:hint="default"/>
        <w:sz w:val="26"/>
        <w:szCs w:val="26"/>
      </w:rPr>
    </w:lvl>
    <w:lvl w:ilvl="1">
      <w:start w:val="1"/>
      <w:numFmt w:val="decimal"/>
      <w:lvlText w:val="%2."/>
      <w:lvlJc w:val="left"/>
      <w:pPr>
        <w:tabs>
          <w:tab w:val="num" w:pos="1080"/>
        </w:tabs>
        <w:ind w:left="1080" w:hanging="360"/>
      </w:pPr>
      <w:rPr>
        <w:sz w:val="26"/>
        <w:szCs w:val="26"/>
      </w:rPr>
    </w:lvl>
    <w:lvl w:ilvl="2">
      <w:start w:val="1"/>
      <w:numFmt w:val="decimal"/>
      <w:lvlText w:val="%3."/>
      <w:lvlJc w:val="left"/>
      <w:pPr>
        <w:tabs>
          <w:tab w:val="num" w:pos="1440"/>
        </w:tabs>
        <w:ind w:left="1440" w:hanging="360"/>
      </w:pPr>
      <w:rPr>
        <w:sz w:val="26"/>
        <w:szCs w:val="26"/>
      </w:rPr>
    </w:lvl>
    <w:lvl w:ilvl="3">
      <w:start w:val="1"/>
      <w:numFmt w:val="decimal"/>
      <w:lvlText w:val="%4."/>
      <w:lvlJc w:val="left"/>
      <w:pPr>
        <w:tabs>
          <w:tab w:val="num" w:pos="1800"/>
        </w:tabs>
        <w:ind w:left="1800" w:hanging="360"/>
      </w:pPr>
      <w:rPr>
        <w:sz w:val="26"/>
        <w:szCs w:val="26"/>
      </w:rPr>
    </w:lvl>
    <w:lvl w:ilvl="4">
      <w:start w:val="1"/>
      <w:numFmt w:val="decimal"/>
      <w:lvlText w:val="%5."/>
      <w:lvlJc w:val="left"/>
      <w:pPr>
        <w:tabs>
          <w:tab w:val="num" w:pos="2160"/>
        </w:tabs>
        <w:ind w:left="2160" w:hanging="360"/>
      </w:pPr>
      <w:rPr>
        <w:sz w:val="26"/>
        <w:szCs w:val="26"/>
      </w:rPr>
    </w:lvl>
    <w:lvl w:ilvl="5">
      <w:start w:val="1"/>
      <w:numFmt w:val="decimal"/>
      <w:lvlText w:val="%6."/>
      <w:lvlJc w:val="left"/>
      <w:pPr>
        <w:tabs>
          <w:tab w:val="num" w:pos="2520"/>
        </w:tabs>
        <w:ind w:left="2520" w:hanging="360"/>
      </w:pPr>
      <w:rPr>
        <w:sz w:val="26"/>
        <w:szCs w:val="26"/>
      </w:rPr>
    </w:lvl>
    <w:lvl w:ilvl="6">
      <w:start w:val="1"/>
      <w:numFmt w:val="decimal"/>
      <w:lvlText w:val="%7."/>
      <w:lvlJc w:val="left"/>
      <w:pPr>
        <w:tabs>
          <w:tab w:val="num" w:pos="2880"/>
        </w:tabs>
        <w:ind w:left="2880" w:hanging="360"/>
      </w:pPr>
      <w:rPr>
        <w:sz w:val="26"/>
        <w:szCs w:val="26"/>
      </w:rPr>
    </w:lvl>
    <w:lvl w:ilvl="7">
      <w:start w:val="1"/>
      <w:numFmt w:val="decimal"/>
      <w:lvlText w:val="%8."/>
      <w:lvlJc w:val="left"/>
      <w:pPr>
        <w:tabs>
          <w:tab w:val="num" w:pos="3240"/>
        </w:tabs>
        <w:ind w:left="3240" w:hanging="360"/>
      </w:pPr>
      <w:rPr>
        <w:sz w:val="26"/>
        <w:szCs w:val="26"/>
      </w:rPr>
    </w:lvl>
    <w:lvl w:ilvl="8">
      <w:start w:val="1"/>
      <w:numFmt w:val="decimal"/>
      <w:lvlText w:val="%9."/>
      <w:lvlJc w:val="left"/>
      <w:pPr>
        <w:tabs>
          <w:tab w:val="num" w:pos="3600"/>
        </w:tabs>
        <w:ind w:left="3600" w:hanging="360"/>
      </w:pPr>
      <w:rPr>
        <w:sz w:val="26"/>
        <w:szCs w:val="26"/>
      </w:rPr>
    </w:lvl>
  </w:abstractNum>
  <w:abstractNum w:abstractNumId="1" w15:restartNumberingAfterBreak="0">
    <w:nsid w:val="00000004"/>
    <w:multiLevelType w:val="multilevel"/>
    <w:tmpl w:val="00000004"/>
    <w:name w:val="WW8Num4"/>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2" w15:restartNumberingAfterBreak="0">
    <w:nsid w:val="00000006"/>
    <w:multiLevelType w:val="multilevel"/>
    <w:tmpl w:val="00000006"/>
    <w:name w:val="WW8Num6"/>
    <w:lvl w:ilvl="0">
      <w:start w:val="1"/>
      <w:numFmt w:val="decimal"/>
      <w:lvlText w:val="%1."/>
      <w:lvlJc w:val="left"/>
      <w:pPr>
        <w:tabs>
          <w:tab w:val="num" w:pos="720"/>
        </w:tabs>
        <w:ind w:left="720" w:hanging="360"/>
      </w:pPr>
      <w:rPr>
        <w:sz w:val="26"/>
        <w:szCs w:val="26"/>
      </w:rPr>
    </w:lvl>
    <w:lvl w:ilvl="1">
      <w:start w:val="1"/>
      <w:numFmt w:val="decimal"/>
      <w:lvlText w:val="%2."/>
      <w:lvlJc w:val="left"/>
      <w:pPr>
        <w:tabs>
          <w:tab w:val="num" w:pos="1080"/>
        </w:tabs>
        <w:ind w:left="1080" w:hanging="360"/>
      </w:pPr>
      <w:rPr>
        <w:sz w:val="26"/>
        <w:szCs w:val="26"/>
      </w:rPr>
    </w:lvl>
    <w:lvl w:ilvl="2">
      <w:start w:val="1"/>
      <w:numFmt w:val="decimal"/>
      <w:lvlText w:val="%3."/>
      <w:lvlJc w:val="left"/>
      <w:pPr>
        <w:tabs>
          <w:tab w:val="num" w:pos="1440"/>
        </w:tabs>
        <w:ind w:left="1440" w:hanging="360"/>
      </w:pPr>
      <w:rPr>
        <w:sz w:val="26"/>
        <w:szCs w:val="26"/>
      </w:rPr>
    </w:lvl>
    <w:lvl w:ilvl="3">
      <w:start w:val="1"/>
      <w:numFmt w:val="decimal"/>
      <w:lvlText w:val="%4."/>
      <w:lvlJc w:val="left"/>
      <w:pPr>
        <w:tabs>
          <w:tab w:val="num" w:pos="1800"/>
        </w:tabs>
        <w:ind w:left="1800" w:hanging="360"/>
      </w:pPr>
      <w:rPr>
        <w:sz w:val="26"/>
        <w:szCs w:val="26"/>
      </w:rPr>
    </w:lvl>
    <w:lvl w:ilvl="4">
      <w:start w:val="1"/>
      <w:numFmt w:val="decimal"/>
      <w:lvlText w:val="%5."/>
      <w:lvlJc w:val="left"/>
      <w:pPr>
        <w:tabs>
          <w:tab w:val="num" w:pos="2160"/>
        </w:tabs>
        <w:ind w:left="2160" w:hanging="360"/>
      </w:pPr>
      <w:rPr>
        <w:sz w:val="26"/>
        <w:szCs w:val="26"/>
      </w:rPr>
    </w:lvl>
    <w:lvl w:ilvl="5">
      <w:start w:val="1"/>
      <w:numFmt w:val="decimal"/>
      <w:lvlText w:val="%6."/>
      <w:lvlJc w:val="left"/>
      <w:pPr>
        <w:tabs>
          <w:tab w:val="num" w:pos="2520"/>
        </w:tabs>
        <w:ind w:left="2520" w:hanging="360"/>
      </w:pPr>
      <w:rPr>
        <w:sz w:val="26"/>
        <w:szCs w:val="26"/>
      </w:rPr>
    </w:lvl>
    <w:lvl w:ilvl="6">
      <w:start w:val="1"/>
      <w:numFmt w:val="decimal"/>
      <w:lvlText w:val="%7."/>
      <w:lvlJc w:val="left"/>
      <w:pPr>
        <w:tabs>
          <w:tab w:val="num" w:pos="2880"/>
        </w:tabs>
        <w:ind w:left="2880" w:hanging="360"/>
      </w:pPr>
      <w:rPr>
        <w:sz w:val="26"/>
        <w:szCs w:val="26"/>
      </w:rPr>
    </w:lvl>
    <w:lvl w:ilvl="7">
      <w:start w:val="1"/>
      <w:numFmt w:val="decimal"/>
      <w:lvlText w:val="%8."/>
      <w:lvlJc w:val="left"/>
      <w:pPr>
        <w:tabs>
          <w:tab w:val="num" w:pos="3240"/>
        </w:tabs>
        <w:ind w:left="3240" w:hanging="360"/>
      </w:pPr>
      <w:rPr>
        <w:sz w:val="26"/>
        <w:szCs w:val="26"/>
      </w:rPr>
    </w:lvl>
    <w:lvl w:ilvl="8">
      <w:start w:val="1"/>
      <w:numFmt w:val="decimal"/>
      <w:lvlText w:val="%9."/>
      <w:lvlJc w:val="left"/>
      <w:pPr>
        <w:tabs>
          <w:tab w:val="num" w:pos="3600"/>
        </w:tabs>
        <w:ind w:left="3600" w:hanging="360"/>
      </w:pPr>
      <w:rPr>
        <w:sz w:val="26"/>
        <w:szCs w:val="26"/>
      </w:rPr>
    </w:lvl>
  </w:abstractNum>
  <w:abstractNum w:abstractNumId="3" w15:restartNumberingAfterBreak="0">
    <w:nsid w:val="015546C6"/>
    <w:multiLevelType w:val="hybridMultilevel"/>
    <w:tmpl w:val="A7F0418A"/>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4" w15:restartNumberingAfterBreak="0">
    <w:nsid w:val="0A6C0EC5"/>
    <w:multiLevelType w:val="multilevel"/>
    <w:tmpl w:val="96FE0E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024C4E"/>
    <w:multiLevelType w:val="hybridMultilevel"/>
    <w:tmpl w:val="45D0BC7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13D32BC1"/>
    <w:multiLevelType w:val="hybridMultilevel"/>
    <w:tmpl w:val="6BD07F1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15E943A7"/>
    <w:multiLevelType w:val="hybridMultilevel"/>
    <w:tmpl w:val="667E7B5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16A85D4B"/>
    <w:multiLevelType w:val="hybridMultilevel"/>
    <w:tmpl w:val="55F4D6FC"/>
    <w:lvl w:ilvl="0" w:tplc="17A691B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F3008F"/>
    <w:multiLevelType w:val="hybridMultilevel"/>
    <w:tmpl w:val="229E716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1BE73662"/>
    <w:multiLevelType w:val="hybridMultilevel"/>
    <w:tmpl w:val="3BDE0B7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1D015B7C"/>
    <w:multiLevelType w:val="hybridMultilevel"/>
    <w:tmpl w:val="F604AF6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20E350D0"/>
    <w:multiLevelType w:val="hybridMultilevel"/>
    <w:tmpl w:val="5FA80D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1F73B76"/>
    <w:multiLevelType w:val="multilevel"/>
    <w:tmpl w:val="E0B666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9F52D2"/>
    <w:multiLevelType w:val="multilevel"/>
    <w:tmpl w:val="10448502"/>
    <w:lvl w:ilvl="0">
      <w:start w:val="1"/>
      <w:numFmt w:val="bullet"/>
      <w:lvlText w:val=""/>
      <w:lvlJc w:val="left"/>
      <w:pPr>
        <w:tabs>
          <w:tab w:val="num" w:pos="720"/>
        </w:tabs>
        <w:ind w:left="720" w:hanging="360"/>
      </w:pPr>
      <w:rPr>
        <w:rFonts w:ascii="Symbol" w:hAnsi="Symbol" w:hint="default"/>
        <w:sz w:val="26"/>
        <w:szCs w:val="26"/>
      </w:rPr>
    </w:lvl>
    <w:lvl w:ilvl="1">
      <w:start w:val="1"/>
      <w:numFmt w:val="decimal"/>
      <w:lvlText w:val="%2."/>
      <w:lvlJc w:val="left"/>
      <w:pPr>
        <w:tabs>
          <w:tab w:val="num" w:pos="1080"/>
        </w:tabs>
        <w:ind w:left="1080" w:hanging="360"/>
      </w:pPr>
      <w:rPr>
        <w:sz w:val="26"/>
        <w:szCs w:val="26"/>
      </w:rPr>
    </w:lvl>
    <w:lvl w:ilvl="2">
      <w:start w:val="1"/>
      <w:numFmt w:val="decimal"/>
      <w:lvlText w:val="%3."/>
      <w:lvlJc w:val="left"/>
      <w:pPr>
        <w:tabs>
          <w:tab w:val="num" w:pos="1440"/>
        </w:tabs>
        <w:ind w:left="1440" w:hanging="360"/>
      </w:pPr>
      <w:rPr>
        <w:sz w:val="26"/>
        <w:szCs w:val="26"/>
      </w:rPr>
    </w:lvl>
    <w:lvl w:ilvl="3">
      <w:start w:val="1"/>
      <w:numFmt w:val="decimal"/>
      <w:lvlText w:val="%4."/>
      <w:lvlJc w:val="left"/>
      <w:pPr>
        <w:tabs>
          <w:tab w:val="num" w:pos="1800"/>
        </w:tabs>
        <w:ind w:left="1800" w:hanging="360"/>
      </w:pPr>
      <w:rPr>
        <w:sz w:val="26"/>
        <w:szCs w:val="26"/>
      </w:rPr>
    </w:lvl>
    <w:lvl w:ilvl="4">
      <w:start w:val="1"/>
      <w:numFmt w:val="decimal"/>
      <w:lvlText w:val="%5."/>
      <w:lvlJc w:val="left"/>
      <w:pPr>
        <w:tabs>
          <w:tab w:val="num" w:pos="2160"/>
        </w:tabs>
        <w:ind w:left="2160" w:hanging="360"/>
      </w:pPr>
      <w:rPr>
        <w:sz w:val="26"/>
        <w:szCs w:val="26"/>
      </w:rPr>
    </w:lvl>
    <w:lvl w:ilvl="5">
      <w:start w:val="1"/>
      <w:numFmt w:val="decimal"/>
      <w:lvlText w:val="%6."/>
      <w:lvlJc w:val="left"/>
      <w:pPr>
        <w:tabs>
          <w:tab w:val="num" w:pos="2520"/>
        </w:tabs>
        <w:ind w:left="2520" w:hanging="360"/>
      </w:pPr>
      <w:rPr>
        <w:sz w:val="26"/>
        <w:szCs w:val="26"/>
      </w:rPr>
    </w:lvl>
    <w:lvl w:ilvl="6">
      <w:start w:val="1"/>
      <w:numFmt w:val="decimal"/>
      <w:lvlText w:val="%7."/>
      <w:lvlJc w:val="left"/>
      <w:pPr>
        <w:tabs>
          <w:tab w:val="num" w:pos="2880"/>
        </w:tabs>
        <w:ind w:left="2880" w:hanging="360"/>
      </w:pPr>
      <w:rPr>
        <w:sz w:val="26"/>
        <w:szCs w:val="26"/>
      </w:rPr>
    </w:lvl>
    <w:lvl w:ilvl="7">
      <w:start w:val="1"/>
      <w:numFmt w:val="decimal"/>
      <w:lvlText w:val="%8."/>
      <w:lvlJc w:val="left"/>
      <w:pPr>
        <w:tabs>
          <w:tab w:val="num" w:pos="3240"/>
        </w:tabs>
        <w:ind w:left="3240" w:hanging="360"/>
      </w:pPr>
      <w:rPr>
        <w:sz w:val="26"/>
        <w:szCs w:val="26"/>
      </w:rPr>
    </w:lvl>
    <w:lvl w:ilvl="8">
      <w:start w:val="1"/>
      <w:numFmt w:val="decimal"/>
      <w:lvlText w:val="%9."/>
      <w:lvlJc w:val="left"/>
      <w:pPr>
        <w:tabs>
          <w:tab w:val="num" w:pos="3600"/>
        </w:tabs>
        <w:ind w:left="3600" w:hanging="360"/>
      </w:pPr>
      <w:rPr>
        <w:sz w:val="26"/>
        <w:szCs w:val="26"/>
      </w:rPr>
    </w:lvl>
  </w:abstractNum>
  <w:abstractNum w:abstractNumId="15" w15:restartNumberingAfterBreak="0">
    <w:nsid w:val="2BEB06C6"/>
    <w:multiLevelType w:val="hybridMultilevel"/>
    <w:tmpl w:val="0FCC80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E2620EF"/>
    <w:multiLevelType w:val="hybridMultilevel"/>
    <w:tmpl w:val="EEDE7D64"/>
    <w:lvl w:ilvl="0" w:tplc="B0E85512">
      <w:numFmt w:val="bullet"/>
      <w:lvlText w:val="•"/>
      <w:lvlJc w:val="left"/>
      <w:pPr>
        <w:ind w:left="719" w:hanging="435"/>
      </w:pPr>
      <w:rPr>
        <w:rFonts w:ascii="Calibri" w:eastAsiaTheme="minorHAnsi" w:hAnsi="Calibri" w:cs="Calibri"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7" w15:restartNumberingAfterBreak="0">
    <w:nsid w:val="308C26D2"/>
    <w:multiLevelType w:val="hybridMultilevel"/>
    <w:tmpl w:val="43E870E2"/>
    <w:lvl w:ilvl="0" w:tplc="FCDC2F5C">
      <w:numFmt w:val="bullet"/>
      <w:lvlText w:val="-"/>
      <w:lvlJc w:val="left"/>
      <w:pPr>
        <w:ind w:left="644" w:hanging="360"/>
      </w:pPr>
      <w:rPr>
        <w:rFonts w:ascii="Calibri" w:eastAsia="Times New Roman" w:hAnsi="Calibri" w:cstheme="minorHAnsi"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8" w15:restartNumberingAfterBreak="0">
    <w:nsid w:val="33F16210"/>
    <w:multiLevelType w:val="multilevel"/>
    <w:tmpl w:val="7474E9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7DD598D"/>
    <w:multiLevelType w:val="hybridMultilevel"/>
    <w:tmpl w:val="644AE1B2"/>
    <w:lvl w:ilvl="0" w:tplc="B64C28E6">
      <w:numFmt w:val="bullet"/>
      <w:suff w:val="space"/>
      <w:lvlText w:val="-"/>
      <w:lvlJc w:val="left"/>
      <w:pPr>
        <w:ind w:left="1871" w:hanging="170"/>
      </w:pPr>
      <w:rPr>
        <w:rFonts w:ascii="Calibri" w:eastAsia="Times New Roman" w:hAnsi="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388C204F"/>
    <w:multiLevelType w:val="multilevel"/>
    <w:tmpl w:val="6E902A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C1C3CBA"/>
    <w:multiLevelType w:val="hybridMultilevel"/>
    <w:tmpl w:val="DB8415A6"/>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2" w15:restartNumberingAfterBreak="0">
    <w:nsid w:val="43C759EF"/>
    <w:multiLevelType w:val="hybridMultilevel"/>
    <w:tmpl w:val="01AC8C24"/>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3" w15:restartNumberingAfterBreak="0">
    <w:nsid w:val="461565E2"/>
    <w:multiLevelType w:val="hybridMultilevel"/>
    <w:tmpl w:val="A5F66522"/>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4" w15:restartNumberingAfterBreak="0">
    <w:nsid w:val="4969776F"/>
    <w:multiLevelType w:val="hybridMultilevel"/>
    <w:tmpl w:val="B6B00906"/>
    <w:lvl w:ilvl="0" w:tplc="7390DAC8">
      <w:start w:val="1"/>
      <w:numFmt w:val="decimal"/>
      <w:lvlText w:val="%1)"/>
      <w:lvlJc w:val="left"/>
      <w:pPr>
        <w:ind w:left="719" w:hanging="435"/>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5" w15:restartNumberingAfterBreak="0">
    <w:nsid w:val="51AF5BDC"/>
    <w:multiLevelType w:val="hybridMultilevel"/>
    <w:tmpl w:val="A678F1C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5E704171"/>
    <w:multiLevelType w:val="hybridMultilevel"/>
    <w:tmpl w:val="80ACCBE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60C4076C"/>
    <w:multiLevelType w:val="hybridMultilevel"/>
    <w:tmpl w:val="66261684"/>
    <w:lvl w:ilvl="0" w:tplc="F5E26F0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928644C"/>
    <w:multiLevelType w:val="hybridMultilevel"/>
    <w:tmpl w:val="EDE049A4"/>
    <w:lvl w:ilvl="0" w:tplc="04090001">
      <w:start w:val="1"/>
      <w:numFmt w:val="bullet"/>
      <w:lvlText w:val=""/>
      <w:lvlJc w:val="left"/>
      <w:pPr>
        <w:ind w:left="1544" w:hanging="360"/>
      </w:pPr>
      <w:rPr>
        <w:rFonts w:ascii="Symbol" w:hAnsi="Symbol" w:hint="default"/>
      </w:rPr>
    </w:lvl>
    <w:lvl w:ilvl="1" w:tplc="04090003" w:tentative="1">
      <w:start w:val="1"/>
      <w:numFmt w:val="bullet"/>
      <w:lvlText w:val="o"/>
      <w:lvlJc w:val="left"/>
      <w:pPr>
        <w:ind w:left="2264" w:hanging="360"/>
      </w:pPr>
      <w:rPr>
        <w:rFonts w:ascii="Courier New" w:hAnsi="Courier New" w:cs="Courier New" w:hint="default"/>
      </w:rPr>
    </w:lvl>
    <w:lvl w:ilvl="2" w:tplc="04090005" w:tentative="1">
      <w:start w:val="1"/>
      <w:numFmt w:val="bullet"/>
      <w:lvlText w:val=""/>
      <w:lvlJc w:val="left"/>
      <w:pPr>
        <w:ind w:left="2984" w:hanging="360"/>
      </w:pPr>
      <w:rPr>
        <w:rFonts w:ascii="Wingdings" w:hAnsi="Wingdings" w:hint="default"/>
      </w:rPr>
    </w:lvl>
    <w:lvl w:ilvl="3" w:tplc="04090001" w:tentative="1">
      <w:start w:val="1"/>
      <w:numFmt w:val="bullet"/>
      <w:lvlText w:val=""/>
      <w:lvlJc w:val="left"/>
      <w:pPr>
        <w:ind w:left="3704" w:hanging="360"/>
      </w:pPr>
      <w:rPr>
        <w:rFonts w:ascii="Symbol" w:hAnsi="Symbol" w:hint="default"/>
      </w:rPr>
    </w:lvl>
    <w:lvl w:ilvl="4" w:tplc="04090003" w:tentative="1">
      <w:start w:val="1"/>
      <w:numFmt w:val="bullet"/>
      <w:lvlText w:val="o"/>
      <w:lvlJc w:val="left"/>
      <w:pPr>
        <w:ind w:left="4424" w:hanging="360"/>
      </w:pPr>
      <w:rPr>
        <w:rFonts w:ascii="Courier New" w:hAnsi="Courier New" w:cs="Courier New" w:hint="default"/>
      </w:rPr>
    </w:lvl>
    <w:lvl w:ilvl="5" w:tplc="04090005" w:tentative="1">
      <w:start w:val="1"/>
      <w:numFmt w:val="bullet"/>
      <w:lvlText w:val=""/>
      <w:lvlJc w:val="left"/>
      <w:pPr>
        <w:ind w:left="5144" w:hanging="360"/>
      </w:pPr>
      <w:rPr>
        <w:rFonts w:ascii="Wingdings" w:hAnsi="Wingdings" w:hint="default"/>
      </w:rPr>
    </w:lvl>
    <w:lvl w:ilvl="6" w:tplc="04090001" w:tentative="1">
      <w:start w:val="1"/>
      <w:numFmt w:val="bullet"/>
      <w:lvlText w:val=""/>
      <w:lvlJc w:val="left"/>
      <w:pPr>
        <w:ind w:left="5864" w:hanging="360"/>
      </w:pPr>
      <w:rPr>
        <w:rFonts w:ascii="Symbol" w:hAnsi="Symbol" w:hint="default"/>
      </w:rPr>
    </w:lvl>
    <w:lvl w:ilvl="7" w:tplc="04090003" w:tentative="1">
      <w:start w:val="1"/>
      <w:numFmt w:val="bullet"/>
      <w:lvlText w:val="o"/>
      <w:lvlJc w:val="left"/>
      <w:pPr>
        <w:ind w:left="6584" w:hanging="360"/>
      </w:pPr>
      <w:rPr>
        <w:rFonts w:ascii="Courier New" w:hAnsi="Courier New" w:cs="Courier New" w:hint="default"/>
      </w:rPr>
    </w:lvl>
    <w:lvl w:ilvl="8" w:tplc="04090005" w:tentative="1">
      <w:start w:val="1"/>
      <w:numFmt w:val="bullet"/>
      <w:lvlText w:val=""/>
      <w:lvlJc w:val="left"/>
      <w:pPr>
        <w:ind w:left="7304" w:hanging="360"/>
      </w:pPr>
      <w:rPr>
        <w:rFonts w:ascii="Wingdings" w:hAnsi="Wingdings" w:hint="default"/>
      </w:rPr>
    </w:lvl>
  </w:abstractNum>
  <w:abstractNum w:abstractNumId="29" w15:restartNumberingAfterBreak="0">
    <w:nsid w:val="69576A2E"/>
    <w:multiLevelType w:val="hybridMultilevel"/>
    <w:tmpl w:val="49F2436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6A9520C7"/>
    <w:multiLevelType w:val="hybridMultilevel"/>
    <w:tmpl w:val="724E9AB4"/>
    <w:lvl w:ilvl="0" w:tplc="35321754">
      <w:numFmt w:val="bullet"/>
      <w:lvlText w:val="•"/>
      <w:lvlJc w:val="left"/>
      <w:pPr>
        <w:ind w:left="719" w:hanging="435"/>
      </w:pPr>
      <w:rPr>
        <w:rFonts w:ascii="Calibri" w:eastAsiaTheme="minorHAnsi" w:hAnsi="Calibri" w:cs="Calibri"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31" w15:restartNumberingAfterBreak="0">
    <w:nsid w:val="6B86506A"/>
    <w:multiLevelType w:val="multilevel"/>
    <w:tmpl w:val="91341E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FA43DE4"/>
    <w:multiLevelType w:val="hybridMultilevel"/>
    <w:tmpl w:val="255E0F8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3" w15:restartNumberingAfterBreak="0">
    <w:nsid w:val="706F193D"/>
    <w:multiLevelType w:val="multilevel"/>
    <w:tmpl w:val="DBE459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74D1D5B"/>
    <w:multiLevelType w:val="hybridMultilevel"/>
    <w:tmpl w:val="B5400B9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5" w15:restartNumberingAfterBreak="0">
    <w:nsid w:val="77624AD6"/>
    <w:multiLevelType w:val="hybridMultilevel"/>
    <w:tmpl w:val="72047B9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6" w15:restartNumberingAfterBreak="0">
    <w:nsid w:val="7A3A5EE3"/>
    <w:multiLevelType w:val="hybridMultilevel"/>
    <w:tmpl w:val="E8BCF7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7" w15:restartNumberingAfterBreak="0">
    <w:nsid w:val="7B48485C"/>
    <w:multiLevelType w:val="hybridMultilevel"/>
    <w:tmpl w:val="3A16EBA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8" w15:restartNumberingAfterBreak="0">
    <w:nsid w:val="7BC87C91"/>
    <w:multiLevelType w:val="hybridMultilevel"/>
    <w:tmpl w:val="4348811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9" w15:restartNumberingAfterBreak="0">
    <w:nsid w:val="7D1307EF"/>
    <w:multiLevelType w:val="hybridMultilevel"/>
    <w:tmpl w:val="1D9A1868"/>
    <w:lvl w:ilvl="0" w:tplc="35321754">
      <w:numFmt w:val="bullet"/>
      <w:lvlText w:val="•"/>
      <w:lvlJc w:val="left"/>
      <w:pPr>
        <w:ind w:left="1079" w:hanging="435"/>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7EE91787"/>
    <w:multiLevelType w:val="hybridMultilevel"/>
    <w:tmpl w:val="497EFDEA"/>
    <w:lvl w:ilvl="0" w:tplc="BC34AA7E">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abstractNumId w:val="18"/>
  </w:num>
  <w:num w:numId="2">
    <w:abstractNumId w:val="13"/>
  </w:num>
  <w:num w:numId="3">
    <w:abstractNumId w:val="31"/>
  </w:num>
  <w:num w:numId="4">
    <w:abstractNumId w:val="33"/>
  </w:num>
  <w:num w:numId="5">
    <w:abstractNumId w:val="10"/>
  </w:num>
  <w:num w:numId="6">
    <w:abstractNumId w:val="35"/>
  </w:num>
  <w:num w:numId="7">
    <w:abstractNumId w:val="7"/>
  </w:num>
  <w:num w:numId="8">
    <w:abstractNumId w:val="9"/>
  </w:num>
  <w:num w:numId="9">
    <w:abstractNumId w:val="6"/>
  </w:num>
  <w:num w:numId="10">
    <w:abstractNumId w:val="29"/>
  </w:num>
  <w:num w:numId="11">
    <w:abstractNumId w:val="4"/>
  </w:num>
  <w:num w:numId="12">
    <w:abstractNumId w:val="26"/>
  </w:num>
  <w:num w:numId="13">
    <w:abstractNumId w:val="5"/>
  </w:num>
  <w:num w:numId="14">
    <w:abstractNumId w:val="32"/>
  </w:num>
  <w:num w:numId="15">
    <w:abstractNumId w:val="11"/>
  </w:num>
  <w:num w:numId="16">
    <w:abstractNumId w:val="34"/>
  </w:num>
  <w:num w:numId="17">
    <w:abstractNumId w:val="25"/>
  </w:num>
  <w:num w:numId="18">
    <w:abstractNumId w:val="36"/>
  </w:num>
  <w:num w:numId="19">
    <w:abstractNumId w:val="0"/>
  </w:num>
  <w:num w:numId="20">
    <w:abstractNumId w:val="1"/>
  </w:num>
  <w:num w:numId="21">
    <w:abstractNumId w:val="2"/>
  </w:num>
  <w:num w:numId="22">
    <w:abstractNumId w:val="14"/>
  </w:num>
  <w:num w:numId="23">
    <w:abstractNumId w:val="8"/>
  </w:num>
  <w:num w:numId="24">
    <w:abstractNumId w:val="38"/>
  </w:num>
  <w:num w:numId="25">
    <w:abstractNumId w:val="12"/>
  </w:num>
  <w:num w:numId="26">
    <w:abstractNumId w:val="15"/>
  </w:num>
  <w:num w:numId="27">
    <w:abstractNumId w:val="28"/>
  </w:num>
  <w:num w:numId="28">
    <w:abstractNumId w:val="22"/>
  </w:num>
  <w:num w:numId="29">
    <w:abstractNumId w:val="24"/>
  </w:num>
  <w:num w:numId="30">
    <w:abstractNumId w:val="17"/>
  </w:num>
  <w:num w:numId="31">
    <w:abstractNumId w:val="19"/>
  </w:num>
  <w:num w:numId="32">
    <w:abstractNumId w:val="27"/>
  </w:num>
  <w:num w:numId="33">
    <w:abstractNumId w:val="20"/>
  </w:num>
  <w:num w:numId="34">
    <w:abstractNumId w:val="23"/>
  </w:num>
  <w:num w:numId="35">
    <w:abstractNumId w:val="16"/>
  </w:num>
  <w:num w:numId="36">
    <w:abstractNumId w:val="3"/>
  </w:num>
  <w:num w:numId="37">
    <w:abstractNumId w:val="30"/>
  </w:num>
  <w:num w:numId="38">
    <w:abstractNumId w:val="39"/>
  </w:num>
  <w:num w:numId="39">
    <w:abstractNumId w:val="37"/>
  </w:num>
  <w:num w:numId="40">
    <w:abstractNumId w:val="21"/>
  </w:num>
  <w:num w:numId="41">
    <w:abstractNumId w:val="4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attachedTemplate r:id="rId1"/>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5D17"/>
    <w:rsid w:val="00014219"/>
    <w:rsid w:val="000304FA"/>
    <w:rsid w:val="00036B1E"/>
    <w:rsid w:val="000414E6"/>
    <w:rsid w:val="0004591D"/>
    <w:rsid w:val="000476AF"/>
    <w:rsid w:val="0004790A"/>
    <w:rsid w:val="00051104"/>
    <w:rsid w:val="0005451A"/>
    <w:rsid w:val="000557D6"/>
    <w:rsid w:val="00061E12"/>
    <w:rsid w:val="0006202C"/>
    <w:rsid w:val="00064D5B"/>
    <w:rsid w:val="00072956"/>
    <w:rsid w:val="0009057B"/>
    <w:rsid w:val="000A5098"/>
    <w:rsid w:val="000A75B3"/>
    <w:rsid w:val="000B103A"/>
    <w:rsid w:val="000C41B6"/>
    <w:rsid w:val="000D09DA"/>
    <w:rsid w:val="000D5877"/>
    <w:rsid w:val="000D6C7B"/>
    <w:rsid w:val="000E3D97"/>
    <w:rsid w:val="000F1301"/>
    <w:rsid w:val="000F47A9"/>
    <w:rsid w:val="000F50B1"/>
    <w:rsid w:val="00111A66"/>
    <w:rsid w:val="00117148"/>
    <w:rsid w:val="00120551"/>
    <w:rsid w:val="00124092"/>
    <w:rsid w:val="00125FFB"/>
    <w:rsid w:val="00137CD2"/>
    <w:rsid w:val="00140697"/>
    <w:rsid w:val="00146B07"/>
    <w:rsid w:val="00152F04"/>
    <w:rsid w:val="00154E07"/>
    <w:rsid w:val="001555F2"/>
    <w:rsid w:val="0016109E"/>
    <w:rsid w:val="001614BE"/>
    <w:rsid w:val="001661C9"/>
    <w:rsid w:val="00166390"/>
    <w:rsid w:val="0018495B"/>
    <w:rsid w:val="001856E6"/>
    <w:rsid w:val="0019022D"/>
    <w:rsid w:val="001A57A4"/>
    <w:rsid w:val="001B241E"/>
    <w:rsid w:val="001B714D"/>
    <w:rsid w:val="001C0BB1"/>
    <w:rsid w:val="001C343D"/>
    <w:rsid w:val="001C5C05"/>
    <w:rsid w:val="001D2515"/>
    <w:rsid w:val="001D6CC0"/>
    <w:rsid w:val="001E129F"/>
    <w:rsid w:val="001F4DAF"/>
    <w:rsid w:val="00205039"/>
    <w:rsid w:val="00225CC3"/>
    <w:rsid w:val="00227642"/>
    <w:rsid w:val="002300C4"/>
    <w:rsid w:val="0023174E"/>
    <w:rsid w:val="002449BF"/>
    <w:rsid w:val="002513FC"/>
    <w:rsid w:val="00255EC5"/>
    <w:rsid w:val="00261E9A"/>
    <w:rsid w:val="002626D9"/>
    <w:rsid w:val="00265C32"/>
    <w:rsid w:val="00274964"/>
    <w:rsid w:val="002756F2"/>
    <w:rsid w:val="0028193C"/>
    <w:rsid w:val="00283F35"/>
    <w:rsid w:val="002A0C94"/>
    <w:rsid w:val="002A5F6E"/>
    <w:rsid w:val="002C04B4"/>
    <w:rsid w:val="002C34A0"/>
    <w:rsid w:val="002D2670"/>
    <w:rsid w:val="002E1E72"/>
    <w:rsid w:val="002E60B8"/>
    <w:rsid w:val="002E62A3"/>
    <w:rsid w:val="002E69EC"/>
    <w:rsid w:val="002F0696"/>
    <w:rsid w:val="002F15B6"/>
    <w:rsid w:val="002F1ABA"/>
    <w:rsid w:val="00314EBB"/>
    <w:rsid w:val="00325EF4"/>
    <w:rsid w:val="0033660E"/>
    <w:rsid w:val="00337CEC"/>
    <w:rsid w:val="00341D83"/>
    <w:rsid w:val="00341EA4"/>
    <w:rsid w:val="003464AF"/>
    <w:rsid w:val="00353B6B"/>
    <w:rsid w:val="00353D5F"/>
    <w:rsid w:val="00353F48"/>
    <w:rsid w:val="00356C80"/>
    <w:rsid w:val="003832A6"/>
    <w:rsid w:val="00391AE1"/>
    <w:rsid w:val="003A01AA"/>
    <w:rsid w:val="003A02D6"/>
    <w:rsid w:val="003A28E2"/>
    <w:rsid w:val="003B02BD"/>
    <w:rsid w:val="003B523D"/>
    <w:rsid w:val="003C143B"/>
    <w:rsid w:val="003C3DEB"/>
    <w:rsid w:val="003C4CD7"/>
    <w:rsid w:val="003E57B6"/>
    <w:rsid w:val="003E6A82"/>
    <w:rsid w:val="00400FBA"/>
    <w:rsid w:val="00410DEB"/>
    <w:rsid w:val="0042063E"/>
    <w:rsid w:val="00420A9D"/>
    <w:rsid w:val="00426250"/>
    <w:rsid w:val="00430328"/>
    <w:rsid w:val="00435E2A"/>
    <w:rsid w:val="00437948"/>
    <w:rsid w:val="004435AB"/>
    <w:rsid w:val="00447938"/>
    <w:rsid w:val="00447E50"/>
    <w:rsid w:val="00455CE4"/>
    <w:rsid w:val="004605A3"/>
    <w:rsid w:val="00463E9B"/>
    <w:rsid w:val="00473C69"/>
    <w:rsid w:val="00476DE7"/>
    <w:rsid w:val="0048174A"/>
    <w:rsid w:val="004858B3"/>
    <w:rsid w:val="004873E2"/>
    <w:rsid w:val="00496A67"/>
    <w:rsid w:val="004A2835"/>
    <w:rsid w:val="004A48FF"/>
    <w:rsid w:val="004A56D0"/>
    <w:rsid w:val="004A5CF0"/>
    <w:rsid w:val="004B37EE"/>
    <w:rsid w:val="004B5CDC"/>
    <w:rsid w:val="004B7503"/>
    <w:rsid w:val="004D684C"/>
    <w:rsid w:val="004E3BB1"/>
    <w:rsid w:val="005020BD"/>
    <w:rsid w:val="0050630E"/>
    <w:rsid w:val="00516D5E"/>
    <w:rsid w:val="005172E1"/>
    <w:rsid w:val="005248A4"/>
    <w:rsid w:val="00525C53"/>
    <w:rsid w:val="005271E8"/>
    <w:rsid w:val="00546AD8"/>
    <w:rsid w:val="00546BB2"/>
    <w:rsid w:val="00546C02"/>
    <w:rsid w:val="00560591"/>
    <w:rsid w:val="005678B1"/>
    <w:rsid w:val="005820B6"/>
    <w:rsid w:val="00585061"/>
    <w:rsid w:val="00592052"/>
    <w:rsid w:val="00595892"/>
    <w:rsid w:val="005A00AA"/>
    <w:rsid w:val="005A58EF"/>
    <w:rsid w:val="005A68FA"/>
    <w:rsid w:val="005B3829"/>
    <w:rsid w:val="00602C0F"/>
    <w:rsid w:val="00617171"/>
    <w:rsid w:val="00623CA4"/>
    <w:rsid w:val="00625B6E"/>
    <w:rsid w:val="00640109"/>
    <w:rsid w:val="00641101"/>
    <w:rsid w:val="00657F68"/>
    <w:rsid w:val="00663C58"/>
    <w:rsid w:val="00665EF5"/>
    <w:rsid w:val="006738D5"/>
    <w:rsid w:val="00684695"/>
    <w:rsid w:val="00690887"/>
    <w:rsid w:val="00695851"/>
    <w:rsid w:val="0069767D"/>
    <w:rsid w:val="006A1A29"/>
    <w:rsid w:val="006B3BC5"/>
    <w:rsid w:val="006B5270"/>
    <w:rsid w:val="006C7DF2"/>
    <w:rsid w:val="006D6DAD"/>
    <w:rsid w:val="006D7286"/>
    <w:rsid w:val="006D7353"/>
    <w:rsid w:val="006E0B77"/>
    <w:rsid w:val="006F0E83"/>
    <w:rsid w:val="007055E3"/>
    <w:rsid w:val="0070588C"/>
    <w:rsid w:val="007250E5"/>
    <w:rsid w:val="00743473"/>
    <w:rsid w:val="00745096"/>
    <w:rsid w:val="00750EA7"/>
    <w:rsid w:val="00752B6A"/>
    <w:rsid w:val="00770C08"/>
    <w:rsid w:val="007755BC"/>
    <w:rsid w:val="007830FA"/>
    <w:rsid w:val="0078379A"/>
    <w:rsid w:val="00787EE0"/>
    <w:rsid w:val="0079055D"/>
    <w:rsid w:val="00791DD5"/>
    <w:rsid w:val="007A4AA9"/>
    <w:rsid w:val="007A5E75"/>
    <w:rsid w:val="007B1E78"/>
    <w:rsid w:val="007B2C42"/>
    <w:rsid w:val="007C67A7"/>
    <w:rsid w:val="007D55D5"/>
    <w:rsid w:val="007F29ED"/>
    <w:rsid w:val="00820657"/>
    <w:rsid w:val="00826DBE"/>
    <w:rsid w:val="00831A8A"/>
    <w:rsid w:val="00847AC3"/>
    <w:rsid w:val="00864D49"/>
    <w:rsid w:val="00865FEB"/>
    <w:rsid w:val="00872435"/>
    <w:rsid w:val="008939F2"/>
    <w:rsid w:val="0089420C"/>
    <w:rsid w:val="00896C86"/>
    <w:rsid w:val="00897187"/>
    <w:rsid w:val="008A133F"/>
    <w:rsid w:val="008A159A"/>
    <w:rsid w:val="008A6649"/>
    <w:rsid w:val="008B1B06"/>
    <w:rsid w:val="008B35A0"/>
    <w:rsid w:val="008B61DC"/>
    <w:rsid w:val="008C2C90"/>
    <w:rsid w:val="008C7088"/>
    <w:rsid w:val="008D568F"/>
    <w:rsid w:val="008D6A82"/>
    <w:rsid w:val="008E7624"/>
    <w:rsid w:val="008F1474"/>
    <w:rsid w:val="008F2C20"/>
    <w:rsid w:val="008F5E79"/>
    <w:rsid w:val="00901568"/>
    <w:rsid w:val="00907CD2"/>
    <w:rsid w:val="00911D24"/>
    <w:rsid w:val="00920889"/>
    <w:rsid w:val="00920947"/>
    <w:rsid w:val="00923407"/>
    <w:rsid w:val="009242FF"/>
    <w:rsid w:val="00931D27"/>
    <w:rsid w:val="0093236B"/>
    <w:rsid w:val="00933A22"/>
    <w:rsid w:val="00945C5F"/>
    <w:rsid w:val="0094644F"/>
    <w:rsid w:val="0095192E"/>
    <w:rsid w:val="00954F8B"/>
    <w:rsid w:val="00956DDC"/>
    <w:rsid w:val="00962E5A"/>
    <w:rsid w:val="00963DAA"/>
    <w:rsid w:val="00971B04"/>
    <w:rsid w:val="009736D7"/>
    <w:rsid w:val="0097616B"/>
    <w:rsid w:val="009839A4"/>
    <w:rsid w:val="00986019"/>
    <w:rsid w:val="00990F4E"/>
    <w:rsid w:val="00994624"/>
    <w:rsid w:val="00997E8E"/>
    <w:rsid w:val="009A03F0"/>
    <w:rsid w:val="009A4364"/>
    <w:rsid w:val="009B0313"/>
    <w:rsid w:val="009B1631"/>
    <w:rsid w:val="009C19F9"/>
    <w:rsid w:val="009C320D"/>
    <w:rsid w:val="009C6025"/>
    <w:rsid w:val="009D064F"/>
    <w:rsid w:val="009D7368"/>
    <w:rsid w:val="009E523A"/>
    <w:rsid w:val="009F3184"/>
    <w:rsid w:val="009F54E5"/>
    <w:rsid w:val="009F625E"/>
    <w:rsid w:val="00A01377"/>
    <w:rsid w:val="00A06C62"/>
    <w:rsid w:val="00A14932"/>
    <w:rsid w:val="00A26119"/>
    <w:rsid w:val="00A32357"/>
    <w:rsid w:val="00A43FF9"/>
    <w:rsid w:val="00A47A00"/>
    <w:rsid w:val="00A51D8D"/>
    <w:rsid w:val="00A61BA7"/>
    <w:rsid w:val="00A640B6"/>
    <w:rsid w:val="00A811E1"/>
    <w:rsid w:val="00A95EC8"/>
    <w:rsid w:val="00A9603C"/>
    <w:rsid w:val="00A9727E"/>
    <w:rsid w:val="00AB0AA3"/>
    <w:rsid w:val="00AB141E"/>
    <w:rsid w:val="00AB2156"/>
    <w:rsid w:val="00AB7DBC"/>
    <w:rsid w:val="00AD20E6"/>
    <w:rsid w:val="00AE209F"/>
    <w:rsid w:val="00B02A70"/>
    <w:rsid w:val="00B03E68"/>
    <w:rsid w:val="00B043B9"/>
    <w:rsid w:val="00B05139"/>
    <w:rsid w:val="00B057EF"/>
    <w:rsid w:val="00B13957"/>
    <w:rsid w:val="00B140F8"/>
    <w:rsid w:val="00B3628D"/>
    <w:rsid w:val="00B42B9B"/>
    <w:rsid w:val="00B45E19"/>
    <w:rsid w:val="00B46236"/>
    <w:rsid w:val="00B504DB"/>
    <w:rsid w:val="00B613B8"/>
    <w:rsid w:val="00B61B0B"/>
    <w:rsid w:val="00B647DC"/>
    <w:rsid w:val="00B736FA"/>
    <w:rsid w:val="00B757C0"/>
    <w:rsid w:val="00B7610E"/>
    <w:rsid w:val="00B843FC"/>
    <w:rsid w:val="00B975C7"/>
    <w:rsid w:val="00B97D73"/>
    <w:rsid w:val="00BA194E"/>
    <w:rsid w:val="00BA4512"/>
    <w:rsid w:val="00BA576B"/>
    <w:rsid w:val="00BA756A"/>
    <w:rsid w:val="00BB1135"/>
    <w:rsid w:val="00BB180C"/>
    <w:rsid w:val="00BB3C88"/>
    <w:rsid w:val="00BB779A"/>
    <w:rsid w:val="00BC4AD4"/>
    <w:rsid w:val="00BD2F95"/>
    <w:rsid w:val="00BE6E3B"/>
    <w:rsid w:val="00BE716E"/>
    <w:rsid w:val="00BF3978"/>
    <w:rsid w:val="00BF451F"/>
    <w:rsid w:val="00C00E5C"/>
    <w:rsid w:val="00C05584"/>
    <w:rsid w:val="00C057CC"/>
    <w:rsid w:val="00C135DA"/>
    <w:rsid w:val="00C142F8"/>
    <w:rsid w:val="00C63BF1"/>
    <w:rsid w:val="00C64D80"/>
    <w:rsid w:val="00C83430"/>
    <w:rsid w:val="00C83696"/>
    <w:rsid w:val="00C87B77"/>
    <w:rsid w:val="00C92DC9"/>
    <w:rsid w:val="00C97A46"/>
    <w:rsid w:val="00CB1A08"/>
    <w:rsid w:val="00CB6EB6"/>
    <w:rsid w:val="00CB7AC7"/>
    <w:rsid w:val="00CC7F72"/>
    <w:rsid w:val="00CD3375"/>
    <w:rsid w:val="00D03347"/>
    <w:rsid w:val="00D079E1"/>
    <w:rsid w:val="00D212A0"/>
    <w:rsid w:val="00D23BD4"/>
    <w:rsid w:val="00D432BB"/>
    <w:rsid w:val="00D47183"/>
    <w:rsid w:val="00D538B9"/>
    <w:rsid w:val="00D5634D"/>
    <w:rsid w:val="00D66B78"/>
    <w:rsid w:val="00D80023"/>
    <w:rsid w:val="00D928E3"/>
    <w:rsid w:val="00D94F24"/>
    <w:rsid w:val="00D964B9"/>
    <w:rsid w:val="00D966FE"/>
    <w:rsid w:val="00DA4247"/>
    <w:rsid w:val="00DA65C1"/>
    <w:rsid w:val="00DB1FD6"/>
    <w:rsid w:val="00DC0A9B"/>
    <w:rsid w:val="00DC45E7"/>
    <w:rsid w:val="00DD27D2"/>
    <w:rsid w:val="00DD54F9"/>
    <w:rsid w:val="00DF05B9"/>
    <w:rsid w:val="00DF38C3"/>
    <w:rsid w:val="00DF3B18"/>
    <w:rsid w:val="00DF3EE1"/>
    <w:rsid w:val="00DF67E2"/>
    <w:rsid w:val="00E0662A"/>
    <w:rsid w:val="00E13E8E"/>
    <w:rsid w:val="00E2545E"/>
    <w:rsid w:val="00E254E1"/>
    <w:rsid w:val="00E34860"/>
    <w:rsid w:val="00E44A4B"/>
    <w:rsid w:val="00E72A3F"/>
    <w:rsid w:val="00E757B3"/>
    <w:rsid w:val="00E77346"/>
    <w:rsid w:val="00E80D1D"/>
    <w:rsid w:val="00E94A89"/>
    <w:rsid w:val="00EA2BB2"/>
    <w:rsid w:val="00EA426C"/>
    <w:rsid w:val="00EA739E"/>
    <w:rsid w:val="00EC0156"/>
    <w:rsid w:val="00EC7899"/>
    <w:rsid w:val="00EC794D"/>
    <w:rsid w:val="00ED1144"/>
    <w:rsid w:val="00ED72D8"/>
    <w:rsid w:val="00EF1874"/>
    <w:rsid w:val="00EF1920"/>
    <w:rsid w:val="00EF529D"/>
    <w:rsid w:val="00EF5DA1"/>
    <w:rsid w:val="00F0048E"/>
    <w:rsid w:val="00F02FCE"/>
    <w:rsid w:val="00F038A1"/>
    <w:rsid w:val="00F04FC5"/>
    <w:rsid w:val="00F160E8"/>
    <w:rsid w:val="00F1769F"/>
    <w:rsid w:val="00F20222"/>
    <w:rsid w:val="00F229B5"/>
    <w:rsid w:val="00F2557C"/>
    <w:rsid w:val="00F2573E"/>
    <w:rsid w:val="00F33800"/>
    <w:rsid w:val="00F34DC8"/>
    <w:rsid w:val="00F5291C"/>
    <w:rsid w:val="00F72958"/>
    <w:rsid w:val="00F8771C"/>
    <w:rsid w:val="00F8776A"/>
    <w:rsid w:val="00F9120F"/>
    <w:rsid w:val="00FA0F2E"/>
    <w:rsid w:val="00FB1DDA"/>
    <w:rsid w:val="00FB4991"/>
    <w:rsid w:val="00FC213A"/>
    <w:rsid w:val="00FC23FC"/>
    <w:rsid w:val="00FC489F"/>
    <w:rsid w:val="00FE121F"/>
    <w:rsid w:val="00FE4102"/>
    <w:rsid w:val="00FE4B5B"/>
    <w:rsid w:val="00FE7A8D"/>
    <w:rsid w:val="00FE7B17"/>
    <w:rsid w:val="00FF09C4"/>
    <w:rsid w:val="00FF1208"/>
    <w:rsid w:val="00FF5D1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40BFC7B"/>
  <w15:docId w15:val="{5E0F782E-6F65-41EC-850F-173AA4682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宋体" w:hAnsiTheme="minorHAnsi" w:cstheme="minorBidi"/>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F5D17"/>
    <w:pPr>
      <w:autoSpaceDE w:val="0"/>
      <w:autoSpaceDN w:val="0"/>
      <w:adjustRightInd w:val="0"/>
      <w:spacing w:after="120"/>
      <w:ind w:firstLine="567"/>
      <w:jc w:val="both"/>
    </w:pPr>
    <w:rPr>
      <w:sz w:val="28"/>
      <w:szCs w:val="28"/>
    </w:rPr>
  </w:style>
  <w:style w:type="paragraph" w:styleId="Heading1">
    <w:name w:val="heading 1"/>
    <w:basedOn w:val="Normal"/>
    <w:next w:val="Normal"/>
    <w:link w:val="Heading1Char"/>
    <w:uiPriority w:val="9"/>
    <w:qFormat/>
    <w:rsid w:val="00205039"/>
    <w:pPr>
      <w:keepNext/>
      <w:spacing w:before="100" w:beforeAutospacing="1" w:after="240" w:line="360" w:lineRule="auto"/>
      <w:outlineLvl w:val="0"/>
    </w:pPr>
    <w:rPr>
      <w:rFonts w:ascii="Cambria" w:eastAsia="Times New Roman" w:hAnsi="Cambria" w:cs="Arial"/>
      <w:b/>
      <w:bCs/>
      <w:smallCaps/>
      <w:color w:val="2E74B5" w:themeColor="accent1" w:themeShade="BF"/>
      <w:sz w:val="36"/>
      <w:szCs w:val="36"/>
    </w:rPr>
  </w:style>
  <w:style w:type="paragraph" w:styleId="Heading2">
    <w:name w:val="heading 2"/>
    <w:basedOn w:val="Normal"/>
    <w:next w:val="Normal"/>
    <w:link w:val="Heading2Char"/>
    <w:uiPriority w:val="9"/>
    <w:unhideWhenUsed/>
    <w:qFormat/>
    <w:rsid w:val="00205039"/>
    <w:pPr>
      <w:keepNext/>
      <w:spacing w:before="100" w:beforeAutospacing="1" w:after="100" w:afterAutospacing="1"/>
      <w:textAlignment w:val="baseline"/>
      <w:outlineLvl w:val="1"/>
    </w:pPr>
    <w:rPr>
      <w:rFonts w:ascii="Cambria" w:eastAsia="Times New Roman" w:hAnsi="Cambria" w:cs="Arial"/>
      <w:b/>
      <w:bCs/>
      <w:smallCaps/>
      <w:color w:val="2E74B5" w:themeColor="accent1" w:themeShade="BF"/>
      <w:sz w:val="32"/>
      <w:szCs w:val="32"/>
    </w:rPr>
  </w:style>
  <w:style w:type="paragraph" w:styleId="Heading3">
    <w:name w:val="heading 3"/>
    <w:basedOn w:val="Normal"/>
    <w:next w:val="Normal"/>
    <w:link w:val="Heading3Char"/>
    <w:autoRedefine/>
    <w:uiPriority w:val="9"/>
    <w:unhideWhenUsed/>
    <w:qFormat/>
    <w:rsid w:val="00205039"/>
    <w:pPr>
      <w:spacing w:before="240" w:after="240"/>
      <w:outlineLvl w:val="2"/>
    </w:pPr>
    <w:rPr>
      <w:rFonts w:ascii="Cambria" w:hAnsi="Cambria" w:cstheme="minorHAnsi"/>
      <w:b/>
      <w:smallCap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954F72" w:themeColor="followedHyperlink"/>
      <w:u w:val="single"/>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locked/>
    <w:rPr>
      <w:rFonts w:ascii="Courier New" w:eastAsia="Times New Roman" w:hAnsi="Courier New" w:cs="Courier New" w:hint="default"/>
      <w:sz w:val="20"/>
      <w:szCs w:val="20"/>
    </w:rPr>
  </w:style>
  <w:style w:type="paragraph" w:styleId="NormalWeb">
    <w:name w:val="Normal (Web)"/>
    <w:basedOn w:val="Normal"/>
    <w:uiPriority w:val="99"/>
    <w:unhideWhenUsed/>
    <w:pPr>
      <w:spacing w:before="100" w:beforeAutospacing="1" w:after="100" w:afterAutospacing="1"/>
    </w:pPr>
    <w:rPr>
      <w:rFonts w:ascii="Times New Roman" w:eastAsia="Times New Roman" w:hAnsi="Times New Roman" w:cs="Times New Roman"/>
      <w:sz w:val="24"/>
      <w:szCs w:val="24"/>
    </w:r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locked/>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locked/>
    <w:rPr>
      <w:b/>
      <w:bCs/>
      <w:sz w:val="20"/>
      <w:szCs w:val="20"/>
    </w:rPr>
  </w:style>
  <w:style w:type="paragraph" w:styleId="BalloonText">
    <w:name w:val="Balloon Text"/>
    <w:basedOn w:val="Normal"/>
    <w:link w:val="BalloonTextChar"/>
    <w:uiPriority w:val="99"/>
    <w:semiHidden/>
    <w:unhideWhenUsed/>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locked/>
    <w:rPr>
      <w:rFonts w:ascii="Segoe UI" w:hAnsi="Segoe UI" w:cs="Segoe UI" w:hint="default"/>
      <w:sz w:val="18"/>
      <w:szCs w:val="18"/>
    </w:rPr>
  </w:style>
  <w:style w:type="paragraph" w:customStyle="1" w:styleId="section">
    <w:name w:val="section"/>
    <w:basedOn w:val="Normal"/>
    <w:uiPriority w:val="99"/>
    <w:semiHidden/>
    <w:pPr>
      <w:spacing w:before="100" w:beforeAutospacing="1" w:after="100" w:afterAutospacing="1"/>
    </w:pPr>
    <w:rPr>
      <w:rFonts w:ascii="Times New Roman" w:eastAsia="Times New Roman" w:hAnsi="Times New Roman" w:cs="Times New Roman"/>
      <w:sz w:val="24"/>
      <w:szCs w:val="24"/>
    </w:rPr>
  </w:style>
  <w:style w:type="paragraph" w:customStyle="1" w:styleId="ssection">
    <w:name w:val="ssection"/>
    <w:basedOn w:val="Normal"/>
    <w:uiPriority w:val="99"/>
    <w:semiHidden/>
    <w:pPr>
      <w:spacing w:before="100" w:beforeAutospacing="1" w:after="100" w:afterAutospacing="1"/>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Pr>
      <w:sz w:val="16"/>
      <w:szCs w:val="16"/>
    </w:rPr>
  </w:style>
  <w:style w:type="character" w:customStyle="1" w:styleId="texth">
    <w:name w:val="texth"/>
    <w:basedOn w:val="DefaultParagraphFont"/>
  </w:style>
  <w:style w:type="character" w:customStyle="1" w:styleId="apple-converted-space">
    <w:name w:val="apple-converted-space"/>
    <w:basedOn w:val="DefaultParagraphFont"/>
  </w:style>
  <w:style w:type="character" w:customStyle="1" w:styleId="texthead">
    <w:name w:val="texthead"/>
    <w:basedOn w:val="DefaultParagraphFont"/>
  </w:style>
  <w:style w:type="character" w:customStyle="1" w:styleId="textagend">
    <w:name w:val="textagend"/>
    <w:basedOn w:val="DefaultParagraphFont"/>
  </w:style>
  <w:style w:type="character" w:customStyle="1" w:styleId="code">
    <w:name w:val="code"/>
    <w:basedOn w:val="DefaultParagraphFont"/>
  </w:style>
  <w:style w:type="character" w:customStyle="1" w:styleId="high">
    <w:name w:val="high"/>
    <w:basedOn w:val="DefaultParagraphFont"/>
  </w:style>
  <w:style w:type="paragraph" w:styleId="ListParagraph">
    <w:name w:val="List Paragraph"/>
    <w:basedOn w:val="Normal"/>
    <w:uiPriority w:val="34"/>
    <w:qFormat/>
    <w:rsid w:val="002626D9"/>
    <w:pPr>
      <w:ind w:left="720"/>
      <w:contextualSpacing/>
    </w:pPr>
  </w:style>
  <w:style w:type="character" w:customStyle="1" w:styleId="Heading3Char">
    <w:name w:val="Heading 3 Char"/>
    <w:basedOn w:val="DefaultParagraphFont"/>
    <w:link w:val="Heading3"/>
    <w:uiPriority w:val="9"/>
    <w:rsid w:val="00205039"/>
    <w:rPr>
      <w:rFonts w:ascii="Cambria" w:hAnsi="Cambria" w:cstheme="minorHAnsi"/>
      <w:b/>
      <w:smallCaps/>
      <w:color w:val="2E74B5" w:themeColor="accent1" w:themeShade="BF"/>
      <w:sz w:val="28"/>
      <w:szCs w:val="28"/>
    </w:rPr>
  </w:style>
  <w:style w:type="character" w:customStyle="1" w:styleId="Heading1Char">
    <w:name w:val="Heading 1 Char"/>
    <w:basedOn w:val="DefaultParagraphFont"/>
    <w:link w:val="Heading1"/>
    <w:uiPriority w:val="9"/>
    <w:rsid w:val="00205039"/>
    <w:rPr>
      <w:rFonts w:ascii="Cambria" w:eastAsia="Times New Roman" w:hAnsi="Cambria" w:cs="Arial"/>
      <w:b/>
      <w:bCs/>
      <w:smallCaps/>
      <w:color w:val="2E74B5" w:themeColor="accent1" w:themeShade="BF"/>
      <w:sz w:val="36"/>
      <w:szCs w:val="36"/>
    </w:rPr>
  </w:style>
  <w:style w:type="paragraph" w:customStyle="1" w:styleId="TableContents">
    <w:name w:val="Table Contents"/>
    <w:basedOn w:val="Normal"/>
    <w:rsid w:val="000557D6"/>
    <w:pPr>
      <w:suppressLineNumbers/>
      <w:suppressAutoHyphens/>
      <w:spacing w:after="0"/>
    </w:pPr>
    <w:rPr>
      <w:rFonts w:ascii="Times New Roman" w:eastAsia="Times New Roman" w:hAnsi="Times New Roman" w:cs="Times New Roman"/>
      <w:sz w:val="20"/>
      <w:szCs w:val="20"/>
      <w:lang w:val="en-CA" w:eastAsia="ar-SA"/>
    </w:rPr>
  </w:style>
  <w:style w:type="table" w:styleId="TableGrid">
    <w:name w:val="Table Grid"/>
    <w:basedOn w:val="TableNormal"/>
    <w:uiPriority w:val="39"/>
    <w:rsid w:val="000557D6"/>
    <w:rPr>
      <w:sz w:val="22"/>
      <w:szCs w:val="22"/>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1D6CC0"/>
    <w:pPr>
      <w:tabs>
        <w:tab w:val="center" w:pos="4680"/>
        <w:tab w:val="right" w:pos="9360"/>
      </w:tabs>
      <w:spacing w:after="0"/>
    </w:pPr>
  </w:style>
  <w:style w:type="character" w:customStyle="1" w:styleId="FooterChar">
    <w:name w:val="Footer Char"/>
    <w:basedOn w:val="DefaultParagraphFont"/>
    <w:link w:val="Footer"/>
    <w:uiPriority w:val="99"/>
    <w:rsid w:val="001D6CC0"/>
    <w:rPr>
      <w:sz w:val="22"/>
      <w:szCs w:val="22"/>
    </w:rPr>
  </w:style>
  <w:style w:type="paragraph" w:styleId="Header">
    <w:name w:val="header"/>
    <w:basedOn w:val="Normal"/>
    <w:link w:val="HeaderChar"/>
    <w:uiPriority w:val="99"/>
    <w:unhideWhenUsed/>
    <w:rsid w:val="00684695"/>
    <w:pPr>
      <w:tabs>
        <w:tab w:val="center" w:pos="4680"/>
        <w:tab w:val="right" w:pos="9360"/>
      </w:tabs>
      <w:spacing w:after="0"/>
    </w:pPr>
  </w:style>
  <w:style w:type="character" w:customStyle="1" w:styleId="HeaderChar">
    <w:name w:val="Header Char"/>
    <w:basedOn w:val="DefaultParagraphFont"/>
    <w:link w:val="Header"/>
    <w:uiPriority w:val="99"/>
    <w:rsid w:val="00684695"/>
    <w:rPr>
      <w:sz w:val="22"/>
      <w:szCs w:val="22"/>
    </w:rPr>
  </w:style>
  <w:style w:type="paragraph" w:styleId="Title">
    <w:name w:val="Title"/>
    <w:basedOn w:val="Normal"/>
    <w:next w:val="Normal"/>
    <w:link w:val="TitleChar"/>
    <w:uiPriority w:val="10"/>
    <w:qFormat/>
    <w:rsid w:val="00BB779A"/>
    <w:pPr>
      <w:spacing w:after="0"/>
      <w:jc w:val="center"/>
    </w:pPr>
    <w:rPr>
      <w:rFonts w:ascii="Cambria" w:eastAsia="Times New Roman" w:hAnsi="Cambria" w:cs="Arial"/>
      <w:b/>
      <w:bCs/>
      <w:smallCaps/>
      <w:color w:val="FF0000"/>
      <w:sz w:val="72"/>
      <w:szCs w:val="72"/>
    </w:rPr>
  </w:style>
  <w:style w:type="character" w:customStyle="1" w:styleId="TitleChar">
    <w:name w:val="Title Char"/>
    <w:basedOn w:val="DefaultParagraphFont"/>
    <w:link w:val="Title"/>
    <w:uiPriority w:val="10"/>
    <w:rsid w:val="00BB779A"/>
    <w:rPr>
      <w:rFonts w:ascii="Cambria" w:eastAsia="Times New Roman" w:hAnsi="Cambria" w:cs="Arial"/>
      <w:b/>
      <w:bCs/>
      <w:smallCaps/>
      <w:color w:val="FF0000"/>
      <w:sz w:val="72"/>
      <w:szCs w:val="72"/>
    </w:rPr>
  </w:style>
  <w:style w:type="paragraph" w:styleId="Subtitle">
    <w:name w:val="Subtitle"/>
    <w:basedOn w:val="Normal"/>
    <w:next w:val="Normal"/>
    <w:link w:val="SubtitleChar"/>
    <w:uiPriority w:val="11"/>
    <w:qFormat/>
    <w:rsid w:val="00BB779A"/>
    <w:pPr>
      <w:spacing w:before="240" w:after="480"/>
      <w:jc w:val="center"/>
    </w:pPr>
    <w:rPr>
      <w:rFonts w:ascii="Arial" w:eastAsia="Times New Roman" w:hAnsi="Arial" w:cs="Arial"/>
      <w:color w:val="FF0000"/>
      <w:sz w:val="24"/>
      <w:szCs w:val="24"/>
    </w:rPr>
  </w:style>
  <w:style w:type="character" w:customStyle="1" w:styleId="SubtitleChar">
    <w:name w:val="Subtitle Char"/>
    <w:basedOn w:val="DefaultParagraphFont"/>
    <w:link w:val="Subtitle"/>
    <w:uiPriority w:val="11"/>
    <w:rsid w:val="00BB779A"/>
    <w:rPr>
      <w:rFonts w:ascii="Arial" w:eastAsia="Times New Roman" w:hAnsi="Arial" w:cs="Arial"/>
      <w:color w:val="FF0000"/>
      <w:sz w:val="24"/>
      <w:szCs w:val="24"/>
    </w:rPr>
  </w:style>
  <w:style w:type="character" w:customStyle="1" w:styleId="Heading2Char">
    <w:name w:val="Heading 2 Char"/>
    <w:basedOn w:val="DefaultParagraphFont"/>
    <w:link w:val="Heading2"/>
    <w:uiPriority w:val="9"/>
    <w:rsid w:val="00205039"/>
    <w:rPr>
      <w:rFonts w:ascii="Cambria" w:eastAsia="Times New Roman" w:hAnsi="Cambria" w:cs="Arial"/>
      <w:b/>
      <w:bCs/>
      <w:smallCaps/>
      <w:color w:val="2E74B5" w:themeColor="accent1" w:themeShade="BF"/>
      <w:sz w:val="32"/>
      <w:szCs w:val="32"/>
    </w:rPr>
  </w:style>
  <w:style w:type="paragraph" w:customStyle="1" w:styleId="ProgramEntity">
    <w:name w:val="Program Entity"/>
    <w:basedOn w:val="Normal"/>
    <w:qFormat/>
    <w:rsid w:val="00BB779A"/>
    <w:pPr>
      <w:spacing w:before="100" w:beforeAutospacing="1" w:after="100" w:afterAutospacing="1"/>
      <w:ind w:left="1440" w:hanging="720"/>
      <w:contextualSpacing/>
    </w:pPr>
    <w:rPr>
      <w:rFonts w:eastAsia="Times New Roman" w:cstheme="minorHAnsi"/>
      <w:color w:val="000000"/>
    </w:rPr>
  </w:style>
  <w:style w:type="paragraph" w:customStyle="1" w:styleId="Important">
    <w:name w:val="Important"/>
    <w:basedOn w:val="Normal"/>
    <w:link w:val="ImportantChar"/>
    <w:qFormat/>
    <w:rsid w:val="00111A66"/>
    <w:pPr>
      <w:pBdr>
        <w:top w:val="single" w:sz="8" w:space="1" w:color="FF0000"/>
        <w:left w:val="single" w:sz="48" w:space="4" w:color="FF0000"/>
        <w:bottom w:val="single" w:sz="8" w:space="1" w:color="FF0000"/>
        <w:right w:val="single" w:sz="8" w:space="4" w:color="FF0000"/>
      </w:pBdr>
      <w:shd w:val="clear" w:color="auto" w:fill="FFF5F5"/>
      <w:spacing w:after="100" w:afterAutospacing="1"/>
      <w:ind w:left="1304" w:hanging="1304"/>
    </w:pPr>
    <w:rPr>
      <w:rFonts w:eastAsia="Times New Roman" w:cstheme="minorHAnsi"/>
      <w:bCs/>
      <w:color w:val="000000"/>
    </w:rPr>
  </w:style>
  <w:style w:type="character" w:customStyle="1" w:styleId="ImportantChar">
    <w:name w:val="Important Char"/>
    <w:basedOn w:val="DefaultParagraphFont"/>
    <w:link w:val="Important"/>
    <w:rsid w:val="00111A66"/>
    <w:rPr>
      <w:rFonts w:eastAsia="Times New Roman" w:cstheme="minorHAnsi"/>
      <w:bCs/>
      <w:color w:val="000000"/>
      <w:sz w:val="28"/>
      <w:szCs w:val="28"/>
      <w:shd w:val="clear" w:color="auto" w:fill="FFF5F5"/>
    </w:rPr>
  </w:style>
  <w:style w:type="paragraph" w:customStyle="1" w:styleId="Note">
    <w:name w:val="Note"/>
    <w:basedOn w:val="Normal"/>
    <w:link w:val="NoteChar"/>
    <w:autoRedefine/>
    <w:qFormat/>
    <w:rsid w:val="00111A66"/>
    <w:pPr>
      <w:pBdr>
        <w:top w:val="single" w:sz="8" w:space="1" w:color="C45911" w:themeColor="accent2" w:themeShade="BF"/>
        <w:left w:val="single" w:sz="48" w:space="4" w:color="C45911" w:themeColor="accent2" w:themeShade="BF"/>
        <w:bottom w:val="single" w:sz="8" w:space="1" w:color="C45911" w:themeColor="accent2" w:themeShade="BF"/>
        <w:right w:val="single" w:sz="8" w:space="4" w:color="C45911" w:themeColor="accent2" w:themeShade="BF"/>
      </w:pBdr>
      <w:spacing w:after="240"/>
      <w:ind w:left="737" w:hanging="737"/>
    </w:pPr>
    <w:rPr>
      <w:rFonts w:cstheme="minorHAnsi"/>
    </w:rPr>
  </w:style>
  <w:style w:type="character" w:customStyle="1" w:styleId="NoteChar">
    <w:name w:val="Note Char"/>
    <w:basedOn w:val="DefaultParagraphFont"/>
    <w:link w:val="Note"/>
    <w:rsid w:val="00111A66"/>
    <w:rPr>
      <w:rFonts w:cstheme="minorHAnsi"/>
      <w:sz w:val="28"/>
      <w:szCs w:val="28"/>
    </w:rPr>
  </w:style>
  <w:style w:type="character" w:customStyle="1" w:styleId="InlineCode">
    <w:name w:val="Inline Code"/>
    <w:basedOn w:val="DefaultParagraphFont"/>
    <w:uiPriority w:val="1"/>
    <w:qFormat/>
    <w:rsid w:val="00400FBA"/>
    <w:rPr>
      <w:rFonts w:ascii="Consolas" w:hAnsi="Consolas" w:cs="Consolas"/>
      <w:noProof/>
      <w:color w:val="404040" w:themeColor="text1" w:themeTint="BF"/>
      <w:sz w:val="24"/>
      <w:szCs w:val="24"/>
      <w:bdr w:val="none" w:sz="0" w:space="0" w:color="auto"/>
      <w:shd w:val="clear" w:color="auto" w:fill="F2F2F2" w:themeFill="background1" w:themeFillShade="F2"/>
    </w:rPr>
  </w:style>
  <w:style w:type="character" w:customStyle="1" w:styleId="InlineClass">
    <w:name w:val="Inline Class"/>
    <w:basedOn w:val="InlineCode"/>
    <w:uiPriority w:val="1"/>
    <w:qFormat/>
    <w:rsid w:val="00400FBA"/>
    <w:rPr>
      <w:rFonts w:ascii="Consolas" w:hAnsi="Consolas" w:cs="Consolas"/>
      <w:noProof/>
      <w:color w:val="2B91AF"/>
      <w:sz w:val="24"/>
      <w:szCs w:val="24"/>
      <w:bdr w:val="none" w:sz="0" w:space="0" w:color="auto"/>
      <w:shd w:val="clear" w:color="auto" w:fill="F2F2F2" w:themeFill="background1" w:themeFillShade="F2"/>
    </w:rPr>
  </w:style>
  <w:style w:type="character" w:customStyle="1" w:styleId="InlineString">
    <w:name w:val="Inline String"/>
    <w:basedOn w:val="InlineCode"/>
    <w:uiPriority w:val="1"/>
    <w:qFormat/>
    <w:rsid w:val="005A00AA"/>
    <w:rPr>
      <w:rFonts w:ascii="Consolas" w:hAnsi="Consolas" w:cs="Consolas"/>
      <w:noProof/>
      <w:color w:val="C00000"/>
      <w:sz w:val="24"/>
      <w:szCs w:val="24"/>
      <w:bdr w:val="none" w:sz="0" w:space="0" w:color="auto"/>
      <w:shd w:val="clear" w:color="auto" w:fill="F2F2F2" w:themeFill="background1" w:themeFillShade="F2"/>
      <w:lang w:val="en-CA"/>
    </w:rPr>
  </w:style>
  <w:style w:type="character" w:customStyle="1" w:styleId="InlineKeyword">
    <w:name w:val="Inline Keyword"/>
    <w:basedOn w:val="InlineCode"/>
    <w:uiPriority w:val="1"/>
    <w:qFormat/>
    <w:rsid w:val="005A00AA"/>
    <w:rPr>
      <w:rFonts w:ascii="Consolas" w:hAnsi="Consolas" w:cs="Consolas"/>
      <w:noProof/>
      <w:color w:val="0000FF"/>
      <w:sz w:val="24"/>
      <w:szCs w:val="24"/>
      <w:bdr w:val="none" w:sz="0" w:space="0" w:color="auto"/>
      <w:shd w:val="clear" w:color="auto" w:fill="F2F2F2" w:themeFill="background1" w:themeFillShade="F2"/>
    </w:rPr>
  </w:style>
  <w:style w:type="paragraph" w:customStyle="1" w:styleId="SourceCode">
    <w:name w:val="Source Code"/>
    <w:basedOn w:val="Normal"/>
    <w:autoRedefine/>
    <w:qFormat/>
    <w:rsid w:val="00962E5A"/>
    <w:pPr>
      <w:shd w:val="clear" w:color="auto" w:fill="F8F8F8"/>
      <w:spacing w:before="240" w:after="240"/>
      <w:ind w:firstLine="0"/>
      <w:contextualSpacing/>
    </w:pPr>
    <w:rPr>
      <w:rFonts w:ascii="Consolas" w:hAnsi="Consolas" w:cs="Consolas"/>
      <w:noProof/>
      <w:color w:val="000000"/>
      <w:sz w:val="20"/>
      <w:szCs w:val="20"/>
    </w:rPr>
  </w:style>
  <w:style w:type="character" w:customStyle="1" w:styleId="CString">
    <w:name w:val="C++ String"/>
    <w:basedOn w:val="DefaultSourceCodeFont"/>
    <w:uiPriority w:val="1"/>
    <w:qFormat/>
    <w:rsid w:val="003B523D"/>
    <w:rPr>
      <w:rFonts w:ascii="Consolas" w:hAnsi="Consolas" w:cs="Consolas"/>
      <w:noProof/>
      <w:color w:val="A31515"/>
      <w:sz w:val="20"/>
      <w:szCs w:val="20"/>
    </w:rPr>
  </w:style>
  <w:style w:type="character" w:customStyle="1" w:styleId="CNumber">
    <w:name w:val="C++ Number"/>
    <w:basedOn w:val="DefaultSourceCodeFont"/>
    <w:uiPriority w:val="1"/>
    <w:qFormat/>
    <w:rsid w:val="003B523D"/>
    <w:rPr>
      <w:rFonts w:ascii="Consolas" w:hAnsi="Consolas" w:cs="Consolas"/>
      <w:b/>
      <w:noProof/>
      <w:color w:val="FF0000"/>
      <w:sz w:val="20"/>
      <w:szCs w:val="20"/>
    </w:rPr>
  </w:style>
  <w:style w:type="character" w:customStyle="1" w:styleId="CKeyword">
    <w:name w:val="C++ Keyword"/>
    <w:basedOn w:val="DefaultSourceCodeFont"/>
    <w:uiPriority w:val="1"/>
    <w:qFormat/>
    <w:rsid w:val="003B523D"/>
    <w:rPr>
      <w:rFonts w:ascii="Consolas" w:hAnsi="Consolas" w:cs="Consolas"/>
      <w:noProof/>
      <w:color w:val="0000FF"/>
      <w:sz w:val="20"/>
      <w:szCs w:val="20"/>
    </w:rPr>
  </w:style>
  <w:style w:type="character" w:customStyle="1" w:styleId="DefaultSourceCodeFont">
    <w:name w:val="Default Source Code Font"/>
    <w:basedOn w:val="DefaultParagraphFont"/>
    <w:uiPriority w:val="1"/>
    <w:rsid w:val="000E3D97"/>
    <w:rPr>
      <w:rFonts w:ascii="Consolas" w:hAnsi="Consolas" w:cs="Consolas"/>
      <w:noProof/>
      <w:color w:val="000000"/>
      <w:sz w:val="20"/>
      <w:szCs w:val="20"/>
    </w:rPr>
  </w:style>
  <w:style w:type="character" w:customStyle="1" w:styleId="CClass">
    <w:name w:val="C++ Class"/>
    <w:basedOn w:val="DefaultSourceCodeFont"/>
    <w:uiPriority w:val="1"/>
    <w:qFormat/>
    <w:rsid w:val="000E3D97"/>
    <w:rPr>
      <w:rFonts w:ascii="Consolas" w:hAnsi="Consolas" w:cs="Consolas"/>
      <w:noProof/>
      <w:color w:val="2B91AF"/>
      <w:sz w:val="20"/>
      <w:szCs w:val="20"/>
    </w:rPr>
  </w:style>
  <w:style w:type="character" w:customStyle="1" w:styleId="CComment">
    <w:name w:val="C++ Comment"/>
    <w:basedOn w:val="DefaultSourceCodeFont"/>
    <w:uiPriority w:val="1"/>
    <w:qFormat/>
    <w:rsid w:val="000E3D97"/>
    <w:rPr>
      <w:rFonts w:ascii="Consolas" w:eastAsia="Times New Roman" w:hAnsi="Consolas" w:cs="Consolas"/>
      <w:bCs/>
      <w:noProof/>
      <w:color w:val="008000"/>
      <w:sz w:val="20"/>
      <w:szCs w:val="20"/>
      <w:lang w:eastAsia="zh-CN"/>
    </w:rPr>
  </w:style>
  <w:style w:type="paragraph" w:customStyle="1" w:styleId="Output">
    <w:name w:val="Output"/>
    <w:basedOn w:val="Normal"/>
    <w:autoRedefine/>
    <w:qFormat/>
    <w:rsid w:val="00962E5A"/>
    <w:pPr>
      <w:shd w:val="clear" w:color="auto" w:fill="F8F8F8"/>
      <w:spacing w:before="100" w:beforeAutospacing="1" w:after="100" w:afterAutospacing="1"/>
      <w:ind w:firstLine="142"/>
      <w:contextualSpacing/>
    </w:pPr>
    <w:rPr>
      <w:rFonts w:ascii="Consolas" w:hAnsi="Consolas" w:cs="Consolas"/>
      <w:noProof/>
      <w:color w:val="A31515"/>
      <w:sz w:val="24"/>
      <w:szCs w:val="24"/>
    </w:rPr>
  </w:style>
  <w:style w:type="character" w:customStyle="1" w:styleId="OutputInstruction">
    <w:name w:val="Output Instruction"/>
    <w:basedOn w:val="DefaultSourceCodeFont"/>
    <w:uiPriority w:val="1"/>
    <w:qFormat/>
    <w:rsid w:val="00DA65C1"/>
    <w:rPr>
      <w:rFonts w:ascii="Consolas" w:eastAsia="Times New Roman" w:hAnsi="Consolas" w:cs="Consolas"/>
      <w:bCs/>
      <w:noProof/>
      <w:color w:val="808080" w:themeColor="background1" w:themeShade="80"/>
      <w:sz w:val="20"/>
      <w:szCs w:val="24"/>
      <w:lang w:eastAsia="zh-CN"/>
    </w:rPr>
  </w:style>
  <w:style w:type="paragraph" w:customStyle="1" w:styleId="Description">
    <w:name w:val="Description"/>
    <w:basedOn w:val="Normal"/>
    <w:autoRedefine/>
    <w:qFormat/>
    <w:rsid w:val="00F0048E"/>
    <w:pPr>
      <w:spacing w:before="240" w:after="240"/>
      <w:ind w:left="1701" w:hanging="567"/>
      <w:contextualSpacing/>
    </w:pPr>
  </w:style>
  <w:style w:type="character" w:customStyle="1" w:styleId="CodeInline">
    <w:name w:val="Code Inline"/>
    <w:basedOn w:val="DefaultParagraphFont"/>
    <w:uiPriority w:val="1"/>
    <w:qFormat/>
    <w:rsid w:val="00EF5DA1"/>
    <w:rPr>
      <w:rFonts w:ascii="Consolas" w:eastAsia="Times New Roman" w:hAnsi="Consolas" w:cs="Arial"/>
      <w:noProof/>
      <w:color w:val="000000"/>
      <w:sz w:val="26"/>
      <w:szCs w:val="26"/>
      <w:bdr w:val="none" w:sz="0" w:space="0" w:color="auto"/>
      <w:shd w:val="clear" w:color="auto" w:fill="F8F8F8"/>
    </w:rPr>
  </w:style>
  <w:style w:type="paragraph" w:styleId="Revision">
    <w:name w:val="Revision"/>
    <w:hidden/>
    <w:uiPriority w:val="99"/>
    <w:semiHidden/>
    <w:rsid w:val="005A58EF"/>
    <w:rPr>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3362538">
      <w:bodyDiv w:val="1"/>
      <w:marLeft w:val="0"/>
      <w:marRight w:val="0"/>
      <w:marTop w:val="0"/>
      <w:marBottom w:val="0"/>
      <w:divBdr>
        <w:top w:val="none" w:sz="0" w:space="0" w:color="auto"/>
        <w:left w:val="none" w:sz="0" w:space="0" w:color="auto"/>
        <w:bottom w:val="none" w:sz="0" w:space="0" w:color="auto"/>
        <w:right w:val="none" w:sz="0" w:space="0" w:color="auto"/>
      </w:divBdr>
    </w:div>
    <w:div w:id="1130365028">
      <w:bodyDiv w:val="1"/>
      <w:marLeft w:val="0"/>
      <w:marRight w:val="0"/>
      <w:marTop w:val="0"/>
      <w:marBottom w:val="0"/>
      <w:divBdr>
        <w:top w:val="none" w:sz="0" w:space="0" w:color="auto"/>
        <w:left w:val="none" w:sz="0" w:space="0" w:color="auto"/>
        <w:bottom w:val="none" w:sz="0" w:space="0" w:color="auto"/>
        <w:right w:val="none" w:sz="0" w:space="0" w:color="auto"/>
      </w:divBdr>
    </w:div>
    <w:div w:id="1908370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rnel\Documents\Custom%20Office%20Templates\Workshop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812681-D6C2-4DF7-AC3E-68E85046B3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Workshops</Template>
  <TotalTime>2949</TotalTime>
  <Pages>10</Pages>
  <Words>1873</Words>
  <Characters>10679</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Seneca College</Company>
  <LinksUpToDate>false</LinksUpToDate>
  <CharactersWithSpaces>12527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cornel</dc:creator>
  <cp:lastModifiedBy>chenzhao7920@gmail.com</cp:lastModifiedBy>
  <cp:revision>12</cp:revision>
  <cp:lastPrinted>2017-01-19T23:12:00Z</cp:lastPrinted>
  <dcterms:created xsi:type="dcterms:W3CDTF">2018-08-24T18:46:00Z</dcterms:created>
  <dcterms:modified xsi:type="dcterms:W3CDTF">2019-01-22T02:59:00Z</dcterms:modified>
</cp:coreProperties>
</file>